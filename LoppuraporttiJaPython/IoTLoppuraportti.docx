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D664F" w14:textId="77777777" w:rsidR="000951AC" w:rsidRDefault="000951AC" w:rsidP="000951AC">
      <w:pPr>
        <w:rPr>
          <w:lang w:val="en-US"/>
        </w:rPr>
      </w:pPr>
      <w:bookmarkStart w:id="0" w:name="_GoBack"/>
      <w:bookmarkEnd w:id="0"/>
    </w:p>
    <w:p w14:paraId="57FAC176" w14:textId="77777777" w:rsidR="000951AC" w:rsidRDefault="000951AC" w:rsidP="000951AC">
      <w:pPr>
        <w:rPr>
          <w:lang w:val="en-US"/>
        </w:rPr>
      </w:pPr>
    </w:p>
    <w:p w14:paraId="49DCA0C3" w14:textId="77777777" w:rsidR="000951AC" w:rsidRPr="00EE6E53" w:rsidRDefault="000951AC" w:rsidP="000951AC">
      <w:pPr>
        <w:rPr>
          <w:lang w:val="en-US"/>
        </w:rPr>
      </w:pPr>
    </w:p>
    <w:p w14:paraId="30102AF6" w14:textId="77777777" w:rsidR="000951AC" w:rsidRPr="00EE6E53" w:rsidRDefault="000951AC" w:rsidP="000951AC">
      <w:pPr>
        <w:rPr>
          <w:lang w:val="en-US"/>
        </w:rPr>
      </w:pPr>
    </w:p>
    <w:p w14:paraId="774CFC33" w14:textId="77777777" w:rsidR="000951AC" w:rsidRPr="00EE6E53" w:rsidRDefault="000951AC" w:rsidP="000951AC">
      <w:pPr>
        <w:rPr>
          <w:lang w:val="en-US"/>
        </w:rPr>
      </w:pPr>
    </w:p>
    <w:p w14:paraId="5F7432C0" w14:textId="7EEEEB68" w:rsidR="000951AC" w:rsidRPr="00EE6E53" w:rsidRDefault="000951AC" w:rsidP="715E3F0C">
      <w:pPr>
        <w:rPr>
          <w:b/>
          <w:bCs/>
          <w:sz w:val="48"/>
          <w:szCs w:val="48"/>
          <w:lang w:val="en-US"/>
        </w:rPr>
      </w:pPr>
      <w:r w:rsidRPr="1BFC3043">
        <w:rPr>
          <w:b/>
          <w:bCs/>
          <w:sz w:val="48"/>
          <w:szCs w:val="48"/>
          <w:lang w:val="en-US"/>
        </w:rPr>
        <w:t>PROJ</w:t>
      </w:r>
      <w:r w:rsidR="446F446D" w:rsidRPr="1BFC3043">
        <w:rPr>
          <w:b/>
          <w:bCs/>
          <w:sz w:val="48"/>
          <w:szCs w:val="48"/>
          <w:lang w:val="en-US"/>
        </w:rPr>
        <w:t xml:space="preserve">EKTI </w:t>
      </w:r>
      <w:r w:rsidR="429155CF" w:rsidRPr="1BFC3043">
        <w:rPr>
          <w:b/>
          <w:bCs/>
          <w:sz w:val="48"/>
          <w:szCs w:val="48"/>
          <w:lang w:val="en-US"/>
        </w:rPr>
        <w:t>VadelmaMökki</w:t>
      </w:r>
    </w:p>
    <w:p w14:paraId="07CBE444" w14:textId="77777777" w:rsidR="000951AC" w:rsidRPr="00EE6E53" w:rsidRDefault="000951AC" w:rsidP="000951AC">
      <w:pPr>
        <w:rPr>
          <w:sz w:val="20"/>
          <w:szCs w:val="20"/>
          <w:lang w:val="en-US"/>
        </w:rPr>
      </w:pPr>
    </w:p>
    <w:p w14:paraId="3400C97D" w14:textId="2FCD2611" w:rsidR="000951AC" w:rsidRPr="00EE6E53" w:rsidRDefault="0E9DFB13" w:rsidP="000951AC">
      <w:pPr>
        <w:jc w:val="both"/>
        <w:rPr>
          <w:sz w:val="28"/>
          <w:szCs w:val="28"/>
          <w:lang w:val="en-US"/>
        </w:rPr>
      </w:pPr>
      <w:r w:rsidRPr="2A83F545">
        <w:rPr>
          <w:sz w:val="28"/>
          <w:szCs w:val="28"/>
          <w:lang w:val="en-US"/>
        </w:rPr>
        <w:t>Projektin loppuraportti</w:t>
      </w:r>
    </w:p>
    <w:p w14:paraId="1D3E9083" w14:textId="77777777" w:rsidR="000951AC" w:rsidRDefault="000951AC" w:rsidP="000951AC">
      <w:pPr>
        <w:rPr>
          <w:lang w:val="en-US"/>
        </w:rPr>
      </w:pPr>
    </w:p>
    <w:p w14:paraId="043AABBD" w14:textId="77777777" w:rsidR="000951AC" w:rsidRPr="00EE6E53" w:rsidRDefault="000951AC" w:rsidP="000951AC">
      <w:pPr>
        <w:rPr>
          <w:lang w:val="en-US"/>
        </w:rPr>
      </w:pPr>
    </w:p>
    <w:p w14:paraId="59DB2356" w14:textId="77777777" w:rsidR="000951AC" w:rsidRPr="00EE6E53" w:rsidRDefault="000951AC" w:rsidP="000951AC">
      <w:pPr>
        <w:rPr>
          <w:lang w:val="en-US"/>
        </w:rPr>
      </w:pPr>
    </w:p>
    <w:p w14:paraId="46E7847E" w14:textId="77777777" w:rsidR="000951AC" w:rsidRDefault="000951AC" w:rsidP="000951AC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</w:p>
    <w:p w14:paraId="3AD29EFB" w14:textId="4CCF972B" w:rsidR="000951AC" w:rsidRPr="00EE6E53" w:rsidRDefault="000951AC" w:rsidP="715E3F0C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14:paraId="3D29C86B" w14:textId="77777777" w:rsidR="000951AC" w:rsidRPr="00EE6E53" w:rsidRDefault="000951AC" w:rsidP="000951AC">
      <w:pPr>
        <w:rPr>
          <w:lang w:val="en-U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0951AC" w:rsidRPr="00EE6E53" w14:paraId="35A81C4A" w14:textId="77777777" w:rsidTr="1BFC304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FA846C" w14:textId="71F628C5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1BFC3043">
              <w:rPr>
                <w:rFonts w:ascii="Verdana" w:hAnsi="Verdana"/>
                <w:sz w:val="22"/>
                <w:szCs w:val="22"/>
                <w:lang w:val="en-US"/>
              </w:rPr>
              <w:t>VERSION N</w:t>
            </w:r>
            <w:r w:rsidR="387AE917" w:rsidRPr="1BFC3043">
              <w:rPr>
                <w:rFonts w:ascii="Verdana" w:hAnsi="Verdana"/>
                <w:sz w:val="22"/>
                <w:szCs w:val="22"/>
                <w:lang w:val="en-US"/>
              </w:rPr>
              <w:t>ume</w:t>
            </w:r>
            <w:r w:rsidR="4D40C015" w:rsidRPr="1BFC3043">
              <w:rPr>
                <w:rFonts w:ascii="Verdana" w:hAnsi="Verdana"/>
                <w:sz w:val="22"/>
                <w:szCs w:val="22"/>
                <w:lang w:val="en-US"/>
              </w:rPr>
              <w:t>ro</w:t>
            </w:r>
            <w:r w:rsidRPr="1BFC3043">
              <w:rPr>
                <w:rFonts w:ascii="Verdana" w:hAnsi="Verdana"/>
                <w:sz w:val="22"/>
                <w:szCs w:val="22"/>
                <w:lang w:val="en-US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6C4A7" w14:textId="2AD9D618" w:rsidR="000951AC" w:rsidRPr="00EE6E53" w:rsidRDefault="764F7AF9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715E3F0C">
              <w:rPr>
                <w:rFonts w:ascii="Verdana" w:hAnsi="Verdana"/>
                <w:sz w:val="22"/>
                <w:szCs w:val="22"/>
                <w:lang w:val="en-US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314F5" w14:textId="493D32FC" w:rsidR="000951AC" w:rsidRPr="00EE6E53" w:rsidRDefault="764F7AF9" w:rsidP="715E3F0C">
            <w:pPr>
              <w:pStyle w:val="Yltunniste"/>
            </w:pPr>
            <w:r w:rsidRPr="715E3F0C">
              <w:rPr>
                <w:rFonts w:ascii="Verdana" w:hAnsi="Verdana"/>
                <w:sz w:val="22"/>
                <w:szCs w:val="22"/>
                <w:lang w:val="en-US"/>
              </w:rPr>
              <w:t>MUUTOKSEN SYY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7D01E" w14:textId="327F2284" w:rsidR="000951AC" w:rsidRPr="00EE6E53" w:rsidRDefault="764F7AF9" w:rsidP="715E3F0C">
            <w:pPr>
              <w:pStyle w:val="Yltunniste"/>
            </w:pPr>
            <w:r w:rsidRPr="715E3F0C">
              <w:rPr>
                <w:rFonts w:ascii="Verdana" w:hAnsi="Verdana"/>
                <w:sz w:val="22"/>
                <w:szCs w:val="22"/>
                <w:lang w:val="en-US"/>
              </w:rPr>
              <w:t>KIRJOITTAJA/HYVÄKSYJÄ</w:t>
            </w:r>
          </w:p>
        </w:tc>
      </w:tr>
      <w:tr w:rsidR="000951AC" w:rsidRPr="00EE6E53" w14:paraId="1FA3DEFB" w14:textId="77777777" w:rsidTr="1BFC304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52136F" w14:textId="77777777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C046EB" w14:textId="77777777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6D64B0" w14:textId="77777777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C7A11" w14:textId="77777777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  <w:tr w:rsidR="000951AC" w:rsidRPr="00EE6E53" w14:paraId="6CADD334" w14:textId="77777777" w:rsidTr="1BFC304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DFFF3" w14:textId="0FC8F0EB" w:rsidR="000951AC" w:rsidRPr="00EE6E53" w:rsidRDefault="000951AC" w:rsidP="009A6E7F">
            <w:pPr>
              <w:pStyle w:val="Yltunniste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F307" w14:textId="2D1374FD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84728" w14:textId="47B17B7F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EADC9" w14:textId="11955D03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  <w:tr w:rsidR="000951AC" w:rsidRPr="00EE6E53" w14:paraId="371D81FE" w14:textId="77777777" w:rsidTr="1BFC304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7444" w14:textId="77777777" w:rsidR="000951AC" w:rsidRPr="00EE6E53" w:rsidRDefault="000951AC" w:rsidP="009A6E7F">
            <w:pPr>
              <w:pStyle w:val="Yltunniste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0.1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30A4" w14:textId="0958706C" w:rsidR="000951AC" w:rsidRPr="00EE6E53" w:rsidRDefault="3627ADF0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715E3F0C">
              <w:rPr>
                <w:rFonts w:ascii="Verdana" w:hAnsi="Verdana"/>
                <w:sz w:val="22"/>
                <w:szCs w:val="22"/>
                <w:lang w:val="en-US"/>
              </w:rPr>
              <w:t>26.02.2020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D88C" w14:textId="2ABB45CC" w:rsidR="000951AC" w:rsidRPr="00EE6E53" w:rsidRDefault="3627ADF0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715E3F0C">
              <w:rPr>
                <w:rFonts w:ascii="Verdana" w:hAnsi="Verdana"/>
                <w:sz w:val="22"/>
                <w:szCs w:val="22"/>
                <w:lang w:val="en-US"/>
              </w:rPr>
              <w:t>Ensimmäinen versio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4BF4" w14:textId="1D4BC410" w:rsidR="000951AC" w:rsidRPr="00EE6E53" w:rsidRDefault="000951AC" w:rsidP="009A6E7F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</w:tbl>
    <w:p w14:paraId="0210C984" w14:textId="77777777" w:rsidR="000951AC" w:rsidRDefault="000951AC" w:rsidP="000951AC">
      <w:pPr>
        <w:rPr>
          <w:lang w:val="en-US"/>
        </w:rPr>
      </w:pPr>
    </w:p>
    <w:p w14:paraId="590F7111" w14:textId="77777777" w:rsidR="000951AC" w:rsidRPr="00EE6E53" w:rsidRDefault="000951AC" w:rsidP="000951AC">
      <w:pPr>
        <w:rPr>
          <w:b/>
          <w:bCs/>
          <w:lang w:val="en-US"/>
        </w:rPr>
      </w:pPr>
      <w:r w:rsidRPr="715E3F0C">
        <w:rPr>
          <w:lang w:val="en-US"/>
        </w:rPr>
        <w:br w:type="page"/>
      </w:r>
    </w:p>
    <w:p w14:paraId="35A76ABF" w14:textId="2DDBD7B9" w:rsidR="42968821" w:rsidRDefault="42968821" w:rsidP="715E3F0C">
      <w:pPr>
        <w:pStyle w:val="Otsikko"/>
      </w:pPr>
      <w:r w:rsidRPr="715E3F0C">
        <w:rPr>
          <w:lang w:val="en-US"/>
        </w:rPr>
        <w:t>SiSÄLTÖ</w:t>
      </w:r>
    </w:p>
    <w:p w14:paraId="5E80E4A8" w14:textId="06E32D22" w:rsidR="000951AC" w:rsidRPr="00EE6E53" w:rsidRDefault="000951AC" w:rsidP="000951AC">
      <w:pPr>
        <w:pStyle w:val="Sisluet1"/>
        <w:rPr>
          <w:lang w:val="en-US"/>
        </w:rPr>
      </w:pPr>
    </w:p>
    <w:p w14:paraId="6FEFD9DA" w14:textId="4F6D34B0" w:rsidR="00876949" w:rsidRDefault="00BA2E0B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da-DK" w:eastAsia="ja-JP"/>
        </w:rPr>
      </w:pPr>
      <w:r w:rsidRPr="2A83F545"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\t "Title;1" </w:instrText>
      </w:r>
      <w:r w:rsidRPr="2A83F545">
        <w:rPr>
          <w:b/>
          <w:bCs/>
          <w:lang w:val="en-US"/>
        </w:rPr>
        <w:fldChar w:fldCharType="separate"/>
      </w:r>
      <w:hyperlink w:anchor="_Toc33610129" w:history="1">
        <w:r w:rsidR="00876949" w:rsidRPr="00606071">
          <w:rPr>
            <w:rStyle w:val="Hyperlinkki"/>
            <w:noProof/>
            <w:lang w:val="en-US"/>
          </w:rPr>
          <w:t>1 Projektin kuvaus</w:t>
        </w:r>
        <w:r w:rsidR="00876949">
          <w:rPr>
            <w:noProof/>
            <w:webHidden/>
          </w:rPr>
          <w:tab/>
        </w:r>
        <w:r w:rsidR="00876949">
          <w:rPr>
            <w:noProof/>
            <w:webHidden/>
          </w:rPr>
          <w:fldChar w:fldCharType="begin"/>
        </w:r>
        <w:r w:rsidR="00876949">
          <w:rPr>
            <w:noProof/>
            <w:webHidden/>
          </w:rPr>
          <w:instrText xml:space="preserve"> PAGEREF _Toc33610129 \h </w:instrText>
        </w:r>
        <w:r w:rsidR="00876949">
          <w:rPr>
            <w:noProof/>
            <w:webHidden/>
          </w:rPr>
        </w:r>
        <w:r w:rsidR="00876949">
          <w:rPr>
            <w:noProof/>
            <w:webHidden/>
          </w:rPr>
          <w:fldChar w:fldCharType="separate"/>
        </w:r>
        <w:r w:rsidR="00876949">
          <w:rPr>
            <w:noProof/>
            <w:webHidden/>
          </w:rPr>
          <w:t>4</w:t>
        </w:r>
        <w:r w:rsidR="00876949">
          <w:rPr>
            <w:noProof/>
            <w:webHidden/>
          </w:rPr>
          <w:fldChar w:fldCharType="end"/>
        </w:r>
      </w:hyperlink>
    </w:p>
    <w:p w14:paraId="5F85662C" w14:textId="127886C8" w:rsidR="00876949" w:rsidRDefault="008F4DA1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da-DK" w:eastAsia="ja-JP"/>
        </w:rPr>
      </w:pPr>
      <w:hyperlink w:anchor="_Toc33610130" w:history="1">
        <w:r w:rsidR="00876949" w:rsidRPr="00606071">
          <w:rPr>
            <w:rStyle w:val="Hyperlinkki"/>
            <w:noProof/>
            <w:lang w:val="en-US"/>
          </w:rPr>
          <w:t>2 projektin Tulokset</w:t>
        </w:r>
        <w:r w:rsidR="00876949">
          <w:rPr>
            <w:noProof/>
            <w:webHidden/>
          </w:rPr>
          <w:tab/>
        </w:r>
        <w:r w:rsidR="00876949">
          <w:rPr>
            <w:noProof/>
            <w:webHidden/>
          </w:rPr>
          <w:fldChar w:fldCharType="begin"/>
        </w:r>
        <w:r w:rsidR="00876949">
          <w:rPr>
            <w:noProof/>
            <w:webHidden/>
          </w:rPr>
          <w:instrText xml:space="preserve"> PAGEREF _Toc33610130 \h </w:instrText>
        </w:r>
        <w:r w:rsidR="00876949">
          <w:rPr>
            <w:noProof/>
            <w:webHidden/>
          </w:rPr>
        </w:r>
        <w:r w:rsidR="00876949">
          <w:rPr>
            <w:noProof/>
            <w:webHidden/>
          </w:rPr>
          <w:fldChar w:fldCharType="separate"/>
        </w:r>
        <w:r w:rsidR="00876949">
          <w:rPr>
            <w:noProof/>
            <w:webHidden/>
          </w:rPr>
          <w:t>4</w:t>
        </w:r>
        <w:r w:rsidR="00876949">
          <w:rPr>
            <w:noProof/>
            <w:webHidden/>
          </w:rPr>
          <w:fldChar w:fldCharType="end"/>
        </w:r>
      </w:hyperlink>
    </w:p>
    <w:p w14:paraId="1BAD8811" w14:textId="6D7A2545" w:rsidR="00876949" w:rsidRDefault="008F4DA1">
      <w:pPr>
        <w:pStyle w:val="Sisluet2"/>
        <w:rPr>
          <w:rFonts w:asciiTheme="minorHAnsi" w:eastAsiaTheme="minorEastAsia" w:hAnsiTheme="minorHAnsi" w:cstheme="minorBidi"/>
          <w:sz w:val="22"/>
          <w:szCs w:val="22"/>
          <w:lang w:val="da-DK" w:eastAsia="ja-JP"/>
        </w:rPr>
      </w:pPr>
      <w:hyperlink w:anchor="_Toc33610131" w:history="1">
        <w:r w:rsidR="00876949" w:rsidRPr="00606071">
          <w:rPr>
            <w:rStyle w:val="Hyperlinkki"/>
            <w:lang w:val="en-US"/>
          </w:rPr>
          <w:t>2.1 Järjestelmän kuvaus</w:t>
        </w:r>
        <w:r w:rsidR="00876949">
          <w:rPr>
            <w:webHidden/>
          </w:rPr>
          <w:tab/>
        </w:r>
        <w:r w:rsidR="00876949">
          <w:rPr>
            <w:webHidden/>
          </w:rPr>
          <w:fldChar w:fldCharType="begin"/>
        </w:r>
        <w:r w:rsidR="00876949">
          <w:rPr>
            <w:webHidden/>
          </w:rPr>
          <w:instrText xml:space="preserve"> PAGEREF _Toc33610131 \h </w:instrText>
        </w:r>
        <w:r w:rsidR="00876949">
          <w:rPr>
            <w:webHidden/>
          </w:rPr>
        </w:r>
        <w:r w:rsidR="00876949">
          <w:rPr>
            <w:webHidden/>
          </w:rPr>
          <w:fldChar w:fldCharType="separate"/>
        </w:r>
        <w:r w:rsidR="00876949">
          <w:rPr>
            <w:webHidden/>
          </w:rPr>
          <w:t>4</w:t>
        </w:r>
        <w:r w:rsidR="00876949">
          <w:rPr>
            <w:webHidden/>
          </w:rPr>
          <w:fldChar w:fldCharType="end"/>
        </w:r>
      </w:hyperlink>
    </w:p>
    <w:p w14:paraId="6B49C519" w14:textId="536723F5" w:rsidR="00876949" w:rsidRDefault="008F4DA1">
      <w:pPr>
        <w:pStyle w:val="Sisluet2"/>
        <w:rPr>
          <w:rFonts w:asciiTheme="minorHAnsi" w:eastAsiaTheme="minorEastAsia" w:hAnsiTheme="minorHAnsi" w:cstheme="minorBidi"/>
          <w:sz w:val="22"/>
          <w:szCs w:val="22"/>
          <w:lang w:val="da-DK" w:eastAsia="ja-JP"/>
        </w:rPr>
      </w:pPr>
      <w:hyperlink w:anchor="_Toc33610132" w:history="1">
        <w:r w:rsidR="00876949" w:rsidRPr="00606071">
          <w:rPr>
            <w:rStyle w:val="Hyperlinkki"/>
            <w:lang w:val="en-US"/>
          </w:rPr>
          <w:t>2.2 Laitteiston kuvaus</w:t>
        </w:r>
        <w:r w:rsidR="00876949">
          <w:rPr>
            <w:webHidden/>
          </w:rPr>
          <w:tab/>
        </w:r>
        <w:r w:rsidR="00876949">
          <w:rPr>
            <w:webHidden/>
          </w:rPr>
          <w:fldChar w:fldCharType="begin"/>
        </w:r>
        <w:r w:rsidR="00876949">
          <w:rPr>
            <w:webHidden/>
          </w:rPr>
          <w:instrText xml:space="preserve"> PAGEREF _Toc33610132 \h </w:instrText>
        </w:r>
        <w:r w:rsidR="00876949">
          <w:rPr>
            <w:webHidden/>
          </w:rPr>
        </w:r>
        <w:r w:rsidR="00876949">
          <w:rPr>
            <w:webHidden/>
          </w:rPr>
          <w:fldChar w:fldCharType="separate"/>
        </w:r>
        <w:r w:rsidR="00876949">
          <w:rPr>
            <w:webHidden/>
          </w:rPr>
          <w:t>5</w:t>
        </w:r>
        <w:r w:rsidR="00876949">
          <w:rPr>
            <w:webHidden/>
          </w:rPr>
          <w:fldChar w:fldCharType="end"/>
        </w:r>
      </w:hyperlink>
    </w:p>
    <w:p w14:paraId="081B3085" w14:textId="5E952F8C" w:rsidR="00876949" w:rsidRDefault="008F4DA1">
      <w:pPr>
        <w:pStyle w:val="Sisluet2"/>
        <w:rPr>
          <w:rFonts w:asciiTheme="minorHAnsi" w:eastAsiaTheme="minorEastAsia" w:hAnsiTheme="minorHAnsi" w:cstheme="minorBidi"/>
          <w:sz w:val="22"/>
          <w:szCs w:val="22"/>
          <w:lang w:val="da-DK" w:eastAsia="ja-JP"/>
        </w:rPr>
      </w:pPr>
      <w:hyperlink w:anchor="_Toc33610133" w:history="1">
        <w:r w:rsidR="00876949" w:rsidRPr="00606071">
          <w:rPr>
            <w:rStyle w:val="Hyperlinkki"/>
            <w:lang w:val="en-US"/>
          </w:rPr>
          <w:t>2.3 Ohjelman kuvaus</w:t>
        </w:r>
        <w:r w:rsidR="00876949">
          <w:rPr>
            <w:webHidden/>
          </w:rPr>
          <w:tab/>
        </w:r>
        <w:r w:rsidR="00876949">
          <w:rPr>
            <w:webHidden/>
          </w:rPr>
          <w:fldChar w:fldCharType="begin"/>
        </w:r>
        <w:r w:rsidR="00876949">
          <w:rPr>
            <w:webHidden/>
          </w:rPr>
          <w:instrText xml:space="preserve"> PAGEREF _Toc33610133 \h </w:instrText>
        </w:r>
        <w:r w:rsidR="00876949">
          <w:rPr>
            <w:webHidden/>
          </w:rPr>
        </w:r>
        <w:r w:rsidR="00876949">
          <w:rPr>
            <w:webHidden/>
          </w:rPr>
          <w:fldChar w:fldCharType="separate"/>
        </w:r>
        <w:r w:rsidR="00876949">
          <w:rPr>
            <w:webHidden/>
          </w:rPr>
          <w:t>6</w:t>
        </w:r>
        <w:r w:rsidR="00876949">
          <w:rPr>
            <w:webHidden/>
          </w:rPr>
          <w:fldChar w:fldCharType="end"/>
        </w:r>
      </w:hyperlink>
    </w:p>
    <w:p w14:paraId="1621091A" w14:textId="45834217" w:rsidR="00876949" w:rsidRDefault="008F4DA1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da-DK" w:eastAsia="ja-JP"/>
        </w:rPr>
      </w:pPr>
      <w:hyperlink w:anchor="_Toc33610134" w:history="1">
        <w:r w:rsidR="00876949" w:rsidRPr="00606071">
          <w:rPr>
            <w:rStyle w:val="Hyperlinkki"/>
            <w:noProof/>
            <w:lang w:val="en-US"/>
          </w:rPr>
          <w:t>3 YLEINEN ARVIOINTI PROJEKTIN ETENEMISESTÄ</w:t>
        </w:r>
        <w:r w:rsidR="00876949">
          <w:rPr>
            <w:noProof/>
            <w:webHidden/>
          </w:rPr>
          <w:tab/>
        </w:r>
        <w:r w:rsidR="00876949">
          <w:rPr>
            <w:noProof/>
            <w:webHidden/>
          </w:rPr>
          <w:fldChar w:fldCharType="begin"/>
        </w:r>
        <w:r w:rsidR="00876949">
          <w:rPr>
            <w:noProof/>
            <w:webHidden/>
          </w:rPr>
          <w:instrText xml:space="preserve"> PAGEREF _Toc33610134 \h </w:instrText>
        </w:r>
        <w:r w:rsidR="00876949">
          <w:rPr>
            <w:noProof/>
            <w:webHidden/>
          </w:rPr>
        </w:r>
        <w:r w:rsidR="00876949">
          <w:rPr>
            <w:noProof/>
            <w:webHidden/>
          </w:rPr>
          <w:fldChar w:fldCharType="separate"/>
        </w:r>
        <w:r w:rsidR="00876949">
          <w:rPr>
            <w:noProof/>
            <w:webHidden/>
          </w:rPr>
          <w:t>9</w:t>
        </w:r>
        <w:r w:rsidR="00876949">
          <w:rPr>
            <w:noProof/>
            <w:webHidden/>
          </w:rPr>
          <w:fldChar w:fldCharType="end"/>
        </w:r>
      </w:hyperlink>
    </w:p>
    <w:p w14:paraId="0C66F96C" w14:textId="5BCC971F" w:rsidR="00876949" w:rsidRDefault="008F4DA1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da-DK" w:eastAsia="ja-JP"/>
        </w:rPr>
      </w:pPr>
      <w:hyperlink w:anchor="_Toc33610135" w:history="1">
        <w:r w:rsidR="00876949" w:rsidRPr="00606071">
          <w:rPr>
            <w:rStyle w:val="Hyperlinkki"/>
            <w:noProof/>
            <w:lang w:val="en-US"/>
          </w:rPr>
          <w:t>4 KOKEMUKSET KÄYTETYISTÄ VÄLINEISTÄ JA METODEISTA</w:t>
        </w:r>
        <w:r w:rsidR="00876949">
          <w:rPr>
            <w:noProof/>
            <w:webHidden/>
          </w:rPr>
          <w:tab/>
        </w:r>
        <w:r w:rsidR="00876949">
          <w:rPr>
            <w:noProof/>
            <w:webHidden/>
          </w:rPr>
          <w:fldChar w:fldCharType="begin"/>
        </w:r>
        <w:r w:rsidR="00876949">
          <w:rPr>
            <w:noProof/>
            <w:webHidden/>
          </w:rPr>
          <w:instrText xml:space="preserve"> PAGEREF _Toc33610135 \h </w:instrText>
        </w:r>
        <w:r w:rsidR="00876949">
          <w:rPr>
            <w:noProof/>
            <w:webHidden/>
          </w:rPr>
        </w:r>
        <w:r w:rsidR="00876949">
          <w:rPr>
            <w:noProof/>
            <w:webHidden/>
          </w:rPr>
          <w:fldChar w:fldCharType="separate"/>
        </w:r>
        <w:r w:rsidR="00876949">
          <w:rPr>
            <w:noProof/>
            <w:webHidden/>
          </w:rPr>
          <w:t>10</w:t>
        </w:r>
        <w:r w:rsidR="00876949">
          <w:rPr>
            <w:noProof/>
            <w:webHidden/>
          </w:rPr>
          <w:fldChar w:fldCharType="end"/>
        </w:r>
      </w:hyperlink>
    </w:p>
    <w:p w14:paraId="657B68F1" w14:textId="38163C7C" w:rsidR="00876949" w:rsidRDefault="008F4DA1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da-DK" w:eastAsia="ja-JP"/>
        </w:rPr>
      </w:pPr>
      <w:hyperlink w:anchor="_Toc33610136" w:history="1">
        <w:r w:rsidR="00876949" w:rsidRPr="00606071">
          <w:rPr>
            <w:rStyle w:val="Hyperlinkki"/>
            <w:noProof/>
          </w:rPr>
          <w:t>5 HENKILÖKOHTAISET KOKEMUKSET JA OPPIMINEN</w:t>
        </w:r>
        <w:r w:rsidR="00876949">
          <w:rPr>
            <w:noProof/>
            <w:webHidden/>
          </w:rPr>
          <w:tab/>
        </w:r>
        <w:r w:rsidR="00876949">
          <w:rPr>
            <w:noProof/>
            <w:webHidden/>
          </w:rPr>
          <w:fldChar w:fldCharType="begin"/>
        </w:r>
        <w:r w:rsidR="00876949">
          <w:rPr>
            <w:noProof/>
            <w:webHidden/>
          </w:rPr>
          <w:instrText xml:space="preserve"> PAGEREF _Toc33610136 \h </w:instrText>
        </w:r>
        <w:r w:rsidR="00876949">
          <w:rPr>
            <w:noProof/>
            <w:webHidden/>
          </w:rPr>
        </w:r>
        <w:r w:rsidR="00876949">
          <w:rPr>
            <w:noProof/>
            <w:webHidden/>
          </w:rPr>
          <w:fldChar w:fldCharType="separate"/>
        </w:r>
        <w:r w:rsidR="00876949">
          <w:rPr>
            <w:noProof/>
            <w:webHidden/>
          </w:rPr>
          <w:t>10</w:t>
        </w:r>
        <w:r w:rsidR="00876949">
          <w:rPr>
            <w:noProof/>
            <w:webHidden/>
          </w:rPr>
          <w:fldChar w:fldCharType="end"/>
        </w:r>
      </w:hyperlink>
    </w:p>
    <w:p w14:paraId="4A75D50B" w14:textId="7D0D7577" w:rsidR="00876949" w:rsidRDefault="008F4DA1">
      <w:pPr>
        <w:pStyle w:val="Sisluet2"/>
        <w:rPr>
          <w:rFonts w:asciiTheme="minorHAnsi" w:eastAsiaTheme="minorEastAsia" w:hAnsiTheme="minorHAnsi" w:cstheme="minorBidi"/>
          <w:sz w:val="22"/>
          <w:szCs w:val="22"/>
          <w:lang w:val="da-DK" w:eastAsia="ja-JP"/>
        </w:rPr>
      </w:pPr>
      <w:hyperlink w:anchor="_Toc33610137" w:history="1">
        <w:r w:rsidR="00876949" w:rsidRPr="00606071">
          <w:rPr>
            <w:rStyle w:val="Hyperlinkki"/>
          </w:rPr>
          <w:t>5.1</w:t>
        </w:r>
        <w:r w:rsidR="00876949" w:rsidRPr="00606071">
          <w:rPr>
            <w:rStyle w:val="Hyperlinkki"/>
            <w:lang w:val="en-US"/>
          </w:rPr>
          <w:t xml:space="preserve"> Asko Mattila</w:t>
        </w:r>
        <w:r w:rsidR="00876949">
          <w:rPr>
            <w:webHidden/>
          </w:rPr>
          <w:tab/>
        </w:r>
        <w:r w:rsidR="00876949">
          <w:rPr>
            <w:webHidden/>
          </w:rPr>
          <w:fldChar w:fldCharType="begin"/>
        </w:r>
        <w:r w:rsidR="00876949">
          <w:rPr>
            <w:webHidden/>
          </w:rPr>
          <w:instrText xml:space="preserve"> PAGEREF _Toc33610137 \h </w:instrText>
        </w:r>
        <w:r w:rsidR="00876949">
          <w:rPr>
            <w:webHidden/>
          </w:rPr>
        </w:r>
        <w:r w:rsidR="00876949">
          <w:rPr>
            <w:webHidden/>
          </w:rPr>
          <w:fldChar w:fldCharType="separate"/>
        </w:r>
        <w:r w:rsidR="00876949">
          <w:rPr>
            <w:webHidden/>
          </w:rPr>
          <w:t>10</w:t>
        </w:r>
        <w:r w:rsidR="00876949">
          <w:rPr>
            <w:webHidden/>
          </w:rPr>
          <w:fldChar w:fldCharType="end"/>
        </w:r>
      </w:hyperlink>
    </w:p>
    <w:p w14:paraId="257AEBA0" w14:textId="2B552F11" w:rsidR="00876949" w:rsidRDefault="008F4DA1">
      <w:pPr>
        <w:pStyle w:val="Sisluet2"/>
        <w:rPr>
          <w:rFonts w:asciiTheme="minorHAnsi" w:eastAsiaTheme="minorEastAsia" w:hAnsiTheme="minorHAnsi" w:cstheme="minorBidi"/>
          <w:sz w:val="22"/>
          <w:szCs w:val="22"/>
          <w:lang w:val="da-DK" w:eastAsia="ja-JP"/>
        </w:rPr>
      </w:pPr>
      <w:hyperlink w:anchor="_Toc33610138" w:history="1">
        <w:r w:rsidR="00876949" w:rsidRPr="00606071">
          <w:rPr>
            <w:rStyle w:val="Hyperlinkki"/>
          </w:rPr>
          <w:t>5.2</w:t>
        </w:r>
        <w:r w:rsidR="00876949" w:rsidRPr="00606071">
          <w:rPr>
            <w:rStyle w:val="Hyperlinkki"/>
            <w:lang w:val="en-US"/>
          </w:rPr>
          <w:t xml:space="preserve"> Jussi Mehtälä</w:t>
        </w:r>
        <w:r w:rsidR="00876949">
          <w:rPr>
            <w:webHidden/>
          </w:rPr>
          <w:tab/>
        </w:r>
        <w:r w:rsidR="00876949">
          <w:rPr>
            <w:webHidden/>
          </w:rPr>
          <w:fldChar w:fldCharType="begin"/>
        </w:r>
        <w:r w:rsidR="00876949">
          <w:rPr>
            <w:webHidden/>
          </w:rPr>
          <w:instrText xml:space="preserve"> PAGEREF _Toc33610138 \h </w:instrText>
        </w:r>
        <w:r w:rsidR="00876949">
          <w:rPr>
            <w:webHidden/>
          </w:rPr>
        </w:r>
        <w:r w:rsidR="00876949">
          <w:rPr>
            <w:webHidden/>
          </w:rPr>
          <w:fldChar w:fldCharType="separate"/>
        </w:r>
        <w:r w:rsidR="00876949">
          <w:rPr>
            <w:webHidden/>
          </w:rPr>
          <w:t>10</w:t>
        </w:r>
        <w:r w:rsidR="00876949">
          <w:rPr>
            <w:webHidden/>
          </w:rPr>
          <w:fldChar w:fldCharType="end"/>
        </w:r>
      </w:hyperlink>
    </w:p>
    <w:p w14:paraId="77AE30CA" w14:textId="079E7E22" w:rsidR="00876949" w:rsidRDefault="008F4DA1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da-DK" w:eastAsia="ja-JP"/>
        </w:rPr>
      </w:pPr>
      <w:hyperlink w:anchor="_Toc33610139" w:history="1">
        <w:r w:rsidR="00876949" w:rsidRPr="00606071">
          <w:rPr>
            <w:rStyle w:val="Hyperlinkki"/>
            <w:noProof/>
            <w:lang w:val="en-US"/>
          </w:rPr>
          <w:t>6 itsearviointi</w:t>
        </w:r>
        <w:r w:rsidR="00876949">
          <w:rPr>
            <w:noProof/>
            <w:webHidden/>
          </w:rPr>
          <w:tab/>
        </w:r>
        <w:r w:rsidR="00876949">
          <w:rPr>
            <w:noProof/>
            <w:webHidden/>
          </w:rPr>
          <w:fldChar w:fldCharType="begin"/>
        </w:r>
        <w:r w:rsidR="00876949">
          <w:rPr>
            <w:noProof/>
            <w:webHidden/>
          </w:rPr>
          <w:instrText xml:space="preserve"> PAGEREF _Toc33610139 \h </w:instrText>
        </w:r>
        <w:r w:rsidR="00876949">
          <w:rPr>
            <w:noProof/>
            <w:webHidden/>
          </w:rPr>
        </w:r>
        <w:r w:rsidR="00876949">
          <w:rPr>
            <w:noProof/>
            <w:webHidden/>
          </w:rPr>
          <w:fldChar w:fldCharType="separate"/>
        </w:r>
        <w:r w:rsidR="00876949">
          <w:rPr>
            <w:noProof/>
            <w:webHidden/>
          </w:rPr>
          <w:t>11</w:t>
        </w:r>
        <w:r w:rsidR="00876949">
          <w:rPr>
            <w:noProof/>
            <w:webHidden/>
          </w:rPr>
          <w:fldChar w:fldCharType="end"/>
        </w:r>
      </w:hyperlink>
    </w:p>
    <w:p w14:paraId="7092A326" w14:textId="51F3FA49" w:rsidR="00876949" w:rsidRDefault="008F4DA1">
      <w:pPr>
        <w:pStyle w:val="Sisluet2"/>
        <w:rPr>
          <w:rFonts w:asciiTheme="minorHAnsi" w:eastAsiaTheme="minorEastAsia" w:hAnsiTheme="minorHAnsi" w:cstheme="minorBidi"/>
          <w:sz w:val="22"/>
          <w:szCs w:val="22"/>
          <w:lang w:val="da-DK" w:eastAsia="ja-JP"/>
        </w:rPr>
      </w:pPr>
      <w:hyperlink w:anchor="_Toc33610140" w:history="1">
        <w:r w:rsidR="00876949" w:rsidRPr="00606071">
          <w:rPr>
            <w:rStyle w:val="Hyperlinkki"/>
            <w:lang w:val="en-US"/>
          </w:rPr>
          <w:t>6.1 Asko Mattila itsearviointi</w:t>
        </w:r>
        <w:r w:rsidR="00876949">
          <w:rPr>
            <w:webHidden/>
          </w:rPr>
          <w:tab/>
        </w:r>
        <w:r w:rsidR="00876949">
          <w:rPr>
            <w:webHidden/>
          </w:rPr>
          <w:fldChar w:fldCharType="begin"/>
        </w:r>
        <w:r w:rsidR="00876949">
          <w:rPr>
            <w:webHidden/>
          </w:rPr>
          <w:instrText xml:space="preserve"> PAGEREF _Toc33610140 \h </w:instrText>
        </w:r>
        <w:r w:rsidR="00876949">
          <w:rPr>
            <w:webHidden/>
          </w:rPr>
        </w:r>
        <w:r w:rsidR="00876949">
          <w:rPr>
            <w:webHidden/>
          </w:rPr>
          <w:fldChar w:fldCharType="separate"/>
        </w:r>
        <w:r w:rsidR="00876949">
          <w:rPr>
            <w:webHidden/>
          </w:rPr>
          <w:t>11</w:t>
        </w:r>
        <w:r w:rsidR="00876949">
          <w:rPr>
            <w:webHidden/>
          </w:rPr>
          <w:fldChar w:fldCharType="end"/>
        </w:r>
      </w:hyperlink>
    </w:p>
    <w:p w14:paraId="4489ED0E" w14:textId="38EF0210" w:rsidR="00876949" w:rsidRDefault="008F4DA1">
      <w:pPr>
        <w:pStyle w:val="Sisluet2"/>
        <w:rPr>
          <w:rFonts w:asciiTheme="minorHAnsi" w:eastAsiaTheme="minorEastAsia" w:hAnsiTheme="minorHAnsi" w:cstheme="minorBidi"/>
          <w:sz w:val="22"/>
          <w:szCs w:val="22"/>
          <w:lang w:val="da-DK" w:eastAsia="ja-JP"/>
        </w:rPr>
      </w:pPr>
      <w:hyperlink w:anchor="_Toc33610141" w:history="1">
        <w:r w:rsidR="00876949" w:rsidRPr="00606071">
          <w:rPr>
            <w:rStyle w:val="Hyperlinkki"/>
            <w:lang w:val="en-US"/>
          </w:rPr>
          <w:t>6.2 Jussi Mehtälä itsearviointi</w:t>
        </w:r>
        <w:r w:rsidR="00876949">
          <w:rPr>
            <w:webHidden/>
          </w:rPr>
          <w:tab/>
        </w:r>
        <w:r w:rsidR="00876949">
          <w:rPr>
            <w:webHidden/>
          </w:rPr>
          <w:fldChar w:fldCharType="begin"/>
        </w:r>
        <w:r w:rsidR="00876949">
          <w:rPr>
            <w:webHidden/>
          </w:rPr>
          <w:instrText xml:space="preserve"> PAGEREF _Toc33610141 \h </w:instrText>
        </w:r>
        <w:r w:rsidR="00876949">
          <w:rPr>
            <w:webHidden/>
          </w:rPr>
        </w:r>
        <w:r w:rsidR="00876949">
          <w:rPr>
            <w:webHidden/>
          </w:rPr>
          <w:fldChar w:fldCharType="separate"/>
        </w:r>
        <w:r w:rsidR="00876949">
          <w:rPr>
            <w:webHidden/>
          </w:rPr>
          <w:t>11</w:t>
        </w:r>
        <w:r w:rsidR="00876949">
          <w:rPr>
            <w:webHidden/>
          </w:rPr>
          <w:fldChar w:fldCharType="end"/>
        </w:r>
      </w:hyperlink>
    </w:p>
    <w:p w14:paraId="18A8E30A" w14:textId="7A57FC7D" w:rsidR="000951AC" w:rsidRPr="000951AC" w:rsidRDefault="00BA2E0B" w:rsidP="2A83F545">
      <w:pPr>
        <w:pStyle w:val="Otsikko1"/>
        <w:numPr>
          <w:ilvl w:val="0"/>
          <w:numId w:val="0"/>
        </w:numPr>
        <w:spacing w:after="0" w:line="240" w:lineRule="auto"/>
        <w:ind w:left="284" w:hanging="284"/>
        <w:rPr>
          <w:kern w:val="32"/>
          <w:sz w:val="32"/>
          <w:lang w:val="en-US"/>
        </w:rPr>
      </w:pPr>
      <w:r w:rsidRPr="2A83F545">
        <w:rPr>
          <w:rFonts w:cs="Times New Roman"/>
          <w:b w:val="0"/>
          <w:bCs w:val="0"/>
          <w:sz w:val="24"/>
          <w:szCs w:val="24"/>
          <w:lang w:val="en-US"/>
        </w:rPr>
        <w:fldChar w:fldCharType="end"/>
      </w:r>
      <w:r w:rsidRPr="2A83F545">
        <w:rPr>
          <w:lang w:val="en-US"/>
        </w:rPr>
        <w:br w:type="page"/>
      </w:r>
    </w:p>
    <w:p w14:paraId="183CADA5" w14:textId="672DCADF" w:rsidR="715E3F0C" w:rsidRDefault="218AE0DF" w:rsidP="5AC24FA7">
      <w:pPr>
        <w:pStyle w:val="Otsikko1"/>
        <w:rPr>
          <w:lang w:val="en-US"/>
        </w:rPr>
      </w:pPr>
      <w:bookmarkStart w:id="1" w:name="_Toc33610129"/>
      <w:r w:rsidRPr="5AC24FA7">
        <w:rPr>
          <w:lang w:val="en-US"/>
        </w:rPr>
        <w:t>Projektin kuvaus</w:t>
      </w:r>
      <w:bookmarkEnd w:id="1"/>
      <w:r w:rsidR="03CCE52C" w:rsidRPr="5AC24FA7">
        <w:rPr>
          <w:lang w:val="en-US"/>
        </w:rPr>
        <w:t xml:space="preserve"> </w:t>
      </w:r>
    </w:p>
    <w:p w14:paraId="2F31D224" w14:textId="5C48379D" w:rsidR="715E3F0C" w:rsidRPr="00CC310D" w:rsidRDefault="03CCE52C" w:rsidP="5AC24FA7">
      <w:r w:rsidRPr="00CC310D">
        <w:t xml:space="preserve">Projektin tarkoituksena oli rakentaa yksinkertainen ja edullinen valvontajärjestelmä esimerkiksi mökin </w:t>
      </w:r>
      <w:r w:rsidR="3D4DFA44" w:rsidRPr="00CC310D">
        <w:t>etä</w:t>
      </w:r>
      <w:r w:rsidRPr="00CC310D">
        <w:t xml:space="preserve">valvontaan. </w:t>
      </w:r>
    </w:p>
    <w:p w14:paraId="35637BA1" w14:textId="4D91C4B1" w:rsidR="715E3F0C" w:rsidRDefault="03CCE52C" w:rsidP="5AC24FA7">
      <w:pPr>
        <w:pStyle w:val="Otsikko1"/>
        <w:rPr>
          <w:lang w:val="en-US"/>
        </w:rPr>
      </w:pPr>
      <w:bookmarkStart w:id="2" w:name="_Toc33610130"/>
      <w:r w:rsidRPr="1BFC3043">
        <w:rPr>
          <w:lang w:val="en-US"/>
        </w:rPr>
        <w:t>projektin Tulokset</w:t>
      </w:r>
      <w:bookmarkEnd w:id="2"/>
    </w:p>
    <w:p w14:paraId="5CBE680F" w14:textId="41660A3A" w:rsidR="000951AC" w:rsidRPr="00EE6E53" w:rsidRDefault="20F50DE4" w:rsidP="000951AC">
      <w:pPr>
        <w:pStyle w:val="Otsikko2"/>
        <w:rPr>
          <w:lang w:val="en-US"/>
        </w:rPr>
      </w:pPr>
      <w:bookmarkStart w:id="3" w:name="_Toc33610131"/>
      <w:r w:rsidRPr="1BFC3043">
        <w:rPr>
          <w:lang w:val="en-US"/>
        </w:rPr>
        <w:t>Järjestelmän kuvaus</w:t>
      </w:r>
      <w:bookmarkEnd w:id="3"/>
    </w:p>
    <w:p w14:paraId="66498E28" w14:textId="74393A78" w:rsidR="000951AC" w:rsidRPr="00CC310D" w:rsidRDefault="0E7C7210" w:rsidP="5AC24FA7">
      <w:r w:rsidRPr="00CC310D">
        <w:t>Järjestelmään kuului Raspberry Pi</w:t>
      </w:r>
      <w:r w:rsidR="757A6570" w:rsidRPr="00CC310D">
        <w:t xml:space="preserve"> 3 –mikrotietokone,</w:t>
      </w:r>
      <w:r w:rsidR="404AFE41" w:rsidRPr="00CC310D">
        <w:t xml:space="preserve"> </w:t>
      </w:r>
      <w:r w:rsidR="4E3590FF" w:rsidRPr="00CC310D">
        <w:t>kytkentäalusta</w:t>
      </w:r>
      <w:r w:rsidR="6585BE45" w:rsidRPr="00CC310D">
        <w:t xml:space="preserve">, </w:t>
      </w:r>
      <w:r w:rsidR="4E3590FF" w:rsidRPr="00CC310D">
        <w:t>kännykkä, n</w:t>
      </w:r>
      <w:r w:rsidR="0BCE32F3" w:rsidRPr="00CC310D">
        <w:t xml:space="preserve">appuloita, ledi, </w:t>
      </w:r>
      <w:r w:rsidR="5966338E" w:rsidRPr="00CC310D">
        <w:t xml:space="preserve">Dallas DS18B20 </w:t>
      </w:r>
      <w:r w:rsidR="0BCE32F3" w:rsidRPr="00CC310D">
        <w:t xml:space="preserve">lämpötila-anturi </w:t>
      </w:r>
      <w:r w:rsidR="4E3590FF" w:rsidRPr="00CC310D">
        <w:t xml:space="preserve">ja </w:t>
      </w:r>
      <w:r w:rsidR="786A0882" w:rsidRPr="00CC310D">
        <w:t>CloudMQTT-palvelin.</w:t>
      </w:r>
    </w:p>
    <w:p w14:paraId="38394843" w14:textId="5B205E9C" w:rsidR="000951AC" w:rsidRPr="00EE6E53" w:rsidRDefault="71DE51C6" w:rsidP="5AC24FA7">
      <w:pPr>
        <w:rPr>
          <w:lang w:val="en-US"/>
        </w:rPr>
      </w:pPr>
      <w:r>
        <w:rPr>
          <w:noProof/>
        </w:rPr>
        <w:drawing>
          <wp:inline distT="0" distB="0" distL="0" distR="0" wp14:anchorId="5AC854C2" wp14:editId="1C27BEAF">
            <wp:extent cx="3228975" cy="4572000"/>
            <wp:effectExtent l="0" t="0" r="0" b="0"/>
            <wp:docPr id="328325781" name="Kuva 49218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21893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CB6E" w14:textId="628843DF" w:rsidR="000951AC" w:rsidRPr="00EE6E53" w:rsidRDefault="4AF98A51" w:rsidP="5AC24FA7">
      <w:pPr>
        <w:rPr>
          <w:lang w:val="en-US"/>
        </w:rPr>
      </w:pPr>
      <w:r w:rsidRPr="1BFC3043">
        <w:rPr>
          <w:lang w:val="en-US"/>
        </w:rPr>
        <w:t>Kuva 1. Järjestelmä diagrammi projektista.</w:t>
      </w:r>
      <w:bookmarkStart w:id="4" w:name="_Ref420663020"/>
      <w:bookmarkEnd w:id="4"/>
    </w:p>
    <w:p w14:paraId="3DD5E30A" w14:textId="3298DDFA" w:rsidR="1294428B" w:rsidRDefault="3EA14BBE" w:rsidP="715E3F0C">
      <w:pPr>
        <w:pStyle w:val="Otsikko2"/>
        <w:rPr>
          <w:lang w:val="en-US"/>
        </w:rPr>
      </w:pPr>
      <w:bookmarkStart w:id="5" w:name="_Toc33610132"/>
      <w:r w:rsidRPr="1BFC3043">
        <w:rPr>
          <w:lang w:val="en-US"/>
        </w:rPr>
        <w:t>Laitteiston kuvaus</w:t>
      </w:r>
      <w:bookmarkEnd w:id="5"/>
    </w:p>
    <w:p w14:paraId="09678655" w14:textId="738A6943" w:rsidR="000951AC" w:rsidRPr="00CC310D" w:rsidRDefault="7B93C909" w:rsidP="5AC24FA7">
      <w:pPr>
        <w:tabs>
          <w:tab w:val="left" w:pos="6465"/>
        </w:tabs>
      </w:pPr>
      <w:r w:rsidRPr="00CC310D">
        <w:t xml:space="preserve">Raspberry Pi 3:in yhdistettiin </w:t>
      </w:r>
      <w:r w:rsidR="7627ADEB" w:rsidRPr="00CC310D">
        <w:t xml:space="preserve">nappuloihin, lediin ja lämpötila-anturiin käyttäen kytkentäalustaa. </w:t>
      </w:r>
    </w:p>
    <w:p w14:paraId="72FDDA9D" w14:textId="339C8E0B" w:rsidR="7627ADEB" w:rsidRDefault="7627ADEB" w:rsidP="5AC24FA7">
      <w:pPr>
        <w:rPr>
          <w:lang w:val="en-US"/>
        </w:rPr>
      </w:pPr>
      <w:r>
        <w:rPr>
          <w:noProof/>
        </w:rPr>
        <w:drawing>
          <wp:inline distT="0" distB="0" distL="0" distR="0" wp14:anchorId="132F0AC0" wp14:editId="2C378BC7">
            <wp:extent cx="3429000" cy="4572000"/>
            <wp:effectExtent l="0" t="0" r="0" b="0"/>
            <wp:docPr id="1521795386" name="Kuva 109364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0936426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42B" w14:textId="0DA7DDE5" w:rsidR="5AC24FA7" w:rsidRDefault="5AC24FA7" w:rsidP="5AC24FA7">
      <w:pPr>
        <w:rPr>
          <w:lang w:val="en-US"/>
        </w:rPr>
      </w:pPr>
    </w:p>
    <w:p w14:paraId="639924F2" w14:textId="61745476" w:rsidR="000951AC" w:rsidRPr="00EE6E53" w:rsidRDefault="000951AC" w:rsidP="000951AC">
      <w:pPr>
        <w:keepNext/>
      </w:pPr>
    </w:p>
    <w:p w14:paraId="052B4F5B" w14:textId="2B6154FE" w:rsidR="000951AC" w:rsidRPr="00CC310D" w:rsidRDefault="63DA6051" w:rsidP="000951AC">
      <w:pPr>
        <w:pStyle w:val="Kuvaotsikko"/>
      </w:pPr>
      <w:bookmarkStart w:id="6" w:name="_Ref420912043"/>
      <w:r w:rsidRPr="00CC310D">
        <w:t xml:space="preserve">Kuva </w:t>
      </w:r>
      <w:r w:rsidR="000951AC" w:rsidRPr="5AC24FA7">
        <w:rPr>
          <w:lang w:val="en-US"/>
        </w:rPr>
        <w:fldChar w:fldCharType="begin"/>
      </w:r>
      <w:r w:rsidR="000951AC" w:rsidRPr="00CC310D">
        <w:instrText xml:space="preserve"> SEQ Figure \* ARABIC </w:instrText>
      </w:r>
      <w:r w:rsidR="000951AC" w:rsidRPr="5AC24FA7">
        <w:rPr>
          <w:lang w:val="en-US"/>
        </w:rPr>
        <w:fldChar w:fldCharType="separate"/>
      </w:r>
      <w:r w:rsidR="000951AC" w:rsidRPr="00CC310D">
        <w:rPr>
          <w:noProof/>
        </w:rPr>
        <w:t>2</w:t>
      </w:r>
      <w:r w:rsidR="000951AC" w:rsidRPr="5AC24FA7">
        <w:rPr>
          <w:lang w:val="en-US"/>
        </w:rPr>
        <w:fldChar w:fldCharType="end"/>
      </w:r>
      <w:r w:rsidR="2C2D1906" w:rsidRPr="00CC310D">
        <w:t xml:space="preserve">. </w:t>
      </w:r>
      <w:r w:rsidR="1ABB3EBA" w:rsidRPr="00CC310D">
        <w:t>Raspberry Pi yhdistettynä nappuloihin, lediin ja lämpötila-anturiin.</w:t>
      </w:r>
      <w:bookmarkEnd w:id="6"/>
    </w:p>
    <w:p w14:paraId="100C6D6A" w14:textId="0BD393BD" w:rsidR="000951AC" w:rsidRPr="00EE6E53" w:rsidRDefault="00DF885B" w:rsidP="5AC24FA7">
      <w:bookmarkStart w:id="7" w:name="_Ref420919482"/>
      <w:r>
        <w:rPr>
          <w:noProof/>
        </w:rPr>
        <w:drawing>
          <wp:inline distT="0" distB="0" distL="0" distR="0" wp14:anchorId="37683A71" wp14:editId="477E4AB1">
            <wp:extent cx="4572000" cy="2857500"/>
            <wp:effectExtent l="0" t="0" r="0" b="0"/>
            <wp:docPr id="188292908" name="Kuva 17293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729355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31E7D38" w14:textId="141C30F7" w:rsidR="000951AC" w:rsidRPr="00EE6E53" w:rsidRDefault="5B576116" w:rsidP="5AC24FA7">
      <w:pPr>
        <w:rPr>
          <w:lang w:val="en-US"/>
        </w:rPr>
      </w:pPr>
      <w:r w:rsidRPr="1BFC3043">
        <w:rPr>
          <w:lang w:val="en-US"/>
        </w:rPr>
        <w:t xml:space="preserve">Kuva 3. </w:t>
      </w:r>
      <w:r w:rsidR="69FCF163" w:rsidRPr="1BFC3043">
        <w:rPr>
          <w:lang w:val="en-US"/>
        </w:rPr>
        <w:t>Kytkentäkaavio</w:t>
      </w:r>
      <w:r w:rsidRPr="1BFC3043">
        <w:rPr>
          <w:lang w:val="en-US"/>
        </w:rPr>
        <w:t xml:space="preserve"> </w:t>
      </w:r>
    </w:p>
    <w:p w14:paraId="6D4371F0" w14:textId="3BFDE8CC" w:rsidR="5AC24FA7" w:rsidRDefault="5AC24FA7" w:rsidP="5AC24FA7">
      <w:pPr>
        <w:rPr>
          <w:lang w:val="en-US"/>
        </w:rPr>
      </w:pPr>
    </w:p>
    <w:p w14:paraId="53B6BC76" w14:textId="150C5CCB" w:rsidR="000951AC" w:rsidRPr="00EE6E53" w:rsidRDefault="27D8003A" w:rsidP="000951AC">
      <w:pPr>
        <w:pStyle w:val="Otsikko2"/>
        <w:rPr>
          <w:lang w:val="en-US"/>
        </w:rPr>
      </w:pPr>
      <w:bookmarkStart w:id="8" w:name="_Toc33610133"/>
      <w:r w:rsidRPr="1BFC3043">
        <w:rPr>
          <w:lang w:val="en-US"/>
        </w:rPr>
        <w:t>Ohjelman kuvaus</w:t>
      </w:r>
      <w:bookmarkEnd w:id="8"/>
    </w:p>
    <w:p w14:paraId="4B8022D2" w14:textId="232C0AD5" w:rsidR="7E8CA0FF" w:rsidRPr="00CC310D" w:rsidRDefault="7E8CA0FF" w:rsidP="5AC24FA7">
      <w:r w:rsidRPr="00CC310D">
        <w:t xml:space="preserve">Ohjelmat joita käytettiin Raspberryssä </w:t>
      </w:r>
      <w:r w:rsidR="744C4990" w:rsidRPr="00CC310D">
        <w:t>suunniteltiin ja tehtiin Thonnylla. Ohjelmia oltiin käytetty aika</w:t>
      </w:r>
      <w:r w:rsidR="0DDF2D92" w:rsidRPr="00CC310D">
        <w:t>isemmissa tehtävissä, mutta niitä muokattiin sopivaksi harjoitustyöhön.</w:t>
      </w:r>
      <w:r w:rsidR="3D35D4CB" w:rsidRPr="00CC310D">
        <w:t xml:space="preserve"> </w:t>
      </w:r>
      <w:r w:rsidR="70B56BFF" w:rsidRPr="00CC310D">
        <w:t>Koodit jokaisesta tehtävästä yhdistettiin yhteen ohjelmaan ja</w:t>
      </w:r>
      <w:r w:rsidR="12E1A844" w:rsidRPr="00CC310D">
        <w:t xml:space="preserve"> muodostettiin yhteys CloudMQTT-palvelimen avulla</w:t>
      </w:r>
      <w:r w:rsidR="7ACEA352" w:rsidRPr="00CC310D">
        <w:t>. Näin pystyttiin nähdä tiedot ledin ja painonapin tilasta, sekä lämpötila-anturin näyttämän lämpotilan</w:t>
      </w:r>
      <w:r w:rsidR="04C64A22" w:rsidRPr="00CC310D">
        <w:t xml:space="preserve"> MQTTLensillä tai Android-sovelluksella. </w:t>
      </w:r>
    </w:p>
    <w:p w14:paraId="7127DE10" w14:textId="4629B2AB" w:rsidR="64D767C2" w:rsidRPr="00CC310D" w:rsidRDefault="64D767C2" w:rsidP="5AC24FA7">
      <w:r w:rsidRPr="00CC310D">
        <w:t>Ledillä havainnoidaan mökin valokatkaisijaa, mitä voi ohjata etänä Android-sovelluksen a</w:t>
      </w:r>
      <w:r w:rsidR="229163F4" w:rsidRPr="00CC310D">
        <w:t>vulla. Ledillä on vain kaksi tilaa, eli se voi olla päällä tai kiinni.</w:t>
      </w:r>
    </w:p>
    <w:p w14:paraId="41879FC2" w14:textId="5EE17455" w:rsidR="436EBD45" w:rsidRPr="00CC310D" w:rsidRDefault="436EBD45" w:rsidP="5AC24FA7">
      <w:r w:rsidRPr="00CC310D">
        <w:t xml:space="preserve">Painonapilla havainnoidaan mökin oven </w:t>
      </w:r>
      <w:r w:rsidR="2127323E" w:rsidRPr="00CC310D">
        <w:t>tilaa, mitä voidaan seurata etänä.</w:t>
      </w:r>
    </w:p>
    <w:p w14:paraId="0534C536" w14:textId="31B13890" w:rsidR="000951AC" w:rsidRPr="00CC310D" w:rsidRDefault="13DCCD15" w:rsidP="2832137A">
      <w:bookmarkStart w:id="9" w:name="_Ref421790019"/>
      <w:r w:rsidRPr="00CC310D">
        <w:t>Lämpötila-anturilla päivitetään kolmen sekunnin välein lämpötila käyttäjälle.</w:t>
      </w:r>
      <w:r w:rsidR="709AD358" w:rsidRPr="00CC310D">
        <w:t xml:space="preserve"> Lämpötilan päivitykseen käytettiin apscheduler-metodia, jolla voitiin saada aikaan looppi</w:t>
      </w:r>
      <w:r w:rsidR="201DD288" w:rsidRPr="00CC310D">
        <w:t xml:space="preserve"> mikä tietyn aikavälein antaa lämpötilan</w:t>
      </w:r>
      <w:r w:rsidR="2E3100D2" w:rsidRPr="00CC310D">
        <w:t xml:space="preserve"> käyttäjälle.</w:t>
      </w:r>
      <w:bookmarkEnd w:id="9"/>
    </w:p>
    <w:p w14:paraId="26F5D192" w14:textId="05990844" w:rsidR="000951AC" w:rsidRDefault="6F183B0A" w:rsidP="2832137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AF4932" wp14:editId="4536E3B1">
            <wp:extent cx="3181350" cy="4572000"/>
            <wp:effectExtent l="0" t="0" r="0" b="0"/>
            <wp:docPr id="923218713" name="Kuva 32140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214034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A1DD" w14:textId="58AB2A37" w:rsidR="000951AC" w:rsidRDefault="6F183B0A" w:rsidP="000951AC">
      <w:pPr>
        <w:pStyle w:val="Kuvaotsikko"/>
        <w:rPr>
          <w:lang w:val="en-US"/>
        </w:rPr>
      </w:pPr>
      <w:r w:rsidRPr="2832137A">
        <w:rPr>
          <w:lang w:val="en-US"/>
        </w:rPr>
        <w:t xml:space="preserve">Kuva </w:t>
      </w:r>
      <w:r w:rsidR="000951AC">
        <w:fldChar w:fldCharType="begin"/>
      </w:r>
      <w:r w:rsidR="000951AC" w:rsidRPr="2832137A">
        <w:rPr>
          <w:lang w:val="en-US"/>
        </w:rPr>
        <w:instrText xml:space="preserve"> SEQ Figure \* ARABIC </w:instrText>
      </w:r>
      <w:r w:rsidR="000951AC">
        <w:fldChar w:fldCharType="separate"/>
      </w:r>
      <w:r w:rsidR="000951AC" w:rsidRPr="2832137A">
        <w:rPr>
          <w:noProof/>
          <w:lang w:val="en-US"/>
        </w:rPr>
        <w:t>4</w:t>
      </w:r>
      <w:r w:rsidR="000951AC">
        <w:fldChar w:fldCharType="end"/>
      </w:r>
      <w:r w:rsidR="000951AC" w:rsidRPr="2832137A">
        <w:rPr>
          <w:lang w:val="en-US"/>
        </w:rPr>
        <w:t xml:space="preserve">. </w:t>
      </w:r>
      <w:r w:rsidR="3847109D" w:rsidRPr="2832137A">
        <w:rPr>
          <w:lang w:val="en-US"/>
        </w:rPr>
        <w:t>Ovi-anturin toiminta kaavio</w:t>
      </w:r>
    </w:p>
    <w:p w14:paraId="629F78F2" w14:textId="77777777" w:rsidR="00356FCC" w:rsidRPr="00356FCC" w:rsidRDefault="00356FCC" w:rsidP="00356FCC">
      <w:pPr>
        <w:rPr>
          <w:lang w:val="en-US"/>
        </w:rPr>
      </w:pPr>
    </w:p>
    <w:p w14:paraId="7613F894" w14:textId="04C5E993" w:rsidR="47286DAF" w:rsidRDefault="47286DAF" w:rsidP="2832137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D20082" wp14:editId="0333B4F5">
            <wp:extent cx="2819400" cy="4572000"/>
            <wp:effectExtent l="0" t="0" r="0" b="0"/>
            <wp:docPr id="767589027" name="Kuva 153275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5327554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B5B7" w14:textId="010ED523" w:rsidR="000951AC" w:rsidRDefault="47286DAF" w:rsidP="000951AC">
      <w:pPr>
        <w:pStyle w:val="Kuvaotsikko"/>
        <w:rPr>
          <w:lang w:val="en-US"/>
        </w:rPr>
      </w:pPr>
      <w:bookmarkStart w:id="10" w:name="_Ref421790003"/>
      <w:r w:rsidRPr="2832137A">
        <w:rPr>
          <w:lang w:val="en-US"/>
        </w:rPr>
        <w:t xml:space="preserve">KUVA </w:t>
      </w:r>
      <w:r w:rsidR="000951AC">
        <w:fldChar w:fldCharType="begin"/>
      </w:r>
      <w:r w:rsidR="000951AC" w:rsidRPr="2832137A">
        <w:rPr>
          <w:lang w:val="en-US"/>
        </w:rPr>
        <w:instrText xml:space="preserve"> SEQ Figure \* ARABIC </w:instrText>
      </w:r>
      <w:r w:rsidR="000951AC">
        <w:fldChar w:fldCharType="separate"/>
      </w:r>
      <w:r w:rsidR="000951AC" w:rsidRPr="2832137A">
        <w:rPr>
          <w:noProof/>
          <w:lang w:val="en-US"/>
        </w:rPr>
        <w:t>5</w:t>
      </w:r>
      <w:r w:rsidR="000951AC">
        <w:fldChar w:fldCharType="end"/>
      </w:r>
      <w:r w:rsidR="000951AC" w:rsidRPr="2832137A">
        <w:rPr>
          <w:lang w:val="en-US"/>
        </w:rPr>
        <w:t xml:space="preserve">. </w:t>
      </w:r>
      <w:r w:rsidR="1085386D" w:rsidRPr="2832137A">
        <w:rPr>
          <w:lang w:val="en-US"/>
        </w:rPr>
        <w:t>LED-valon toiminta kaavio</w:t>
      </w:r>
      <w:bookmarkEnd w:id="10"/>
    </w:p>
    <w:p w14:paraId="6D2117BA" w14:textId="77777777" w:rsidR="000951AC" w:rsidRPr="000951AC" w:rsidRDefault="000951AC" w:rsidP="000951AC">
      <w:pPr>
        <w:rPr>
          <w:lang w:val="en-US"/>
        </w:rPr>
      </w:pPr>
    </w:p>
    <w:p w14:paraId="0CF45519" w14:textId="65A8A1C3" w:rsidR="140533A7" w:rsidRDefault="140533A7" w:rsidP="2832137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1FF0EF" wp14:editId="7786F9C3">
            <wp:extent cx="3562350" cy="4572000"/>
            <wp:effectExtent l="0" t="0" r="0" b="0"/>
            <wp:docPr id="966267429" name="Kuva 35012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501235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EC7A" w14:textId="7E5A212D" w:rsidR="000951AC" w:rsidRPr="00EE6E53" w:rsidRDefault="140533A7" w:rsidP="2832137A">
      <w:pPr>
        <w:pStyle w:val="Kuvaotsikko"/>
        <w:rPr>
          <w:noProof/>
          <w:lang w:val="en-US"/>
        </w:rPr>
      </w:pPr>
      <w:bookmarkStart w:id="11" w:name="_Ref421789958"/>
      <w:bookmarkStart w:id="12" w:name="_Ref421789949"/>
      <w:r w:rsidRPr="2832137A">
        <w:rPr>
          <w:lang w:val="en-US"/>
        </w:rPr>
        <w:t xml:space="preserve">Kuva </w:t>
      </w:r>
      <w:r w:rsidR="000951AC">
        <w:fldChar w:fldCharType="begin"/>
      </w:r>
      <w:r w:rsidR="000951AC" w:rsidRPr="2832137A">
        <w:rPr>
          <w:lang w:val="en-US"/>
        </w:rPr>
        <w:instrText xml:space="preserve"> SEQ Figure \* ARABIC </w:instrText>
      </w:r>
      <w:r w:rsidR="000951AC">
        <w:fldChar w:fldCharType="separate"/>
      </w:r>
      <w:r w:rsidR="000951AC" w:rsidRPr="2832137A">
        <w:rPr>
          <w:noProof/>
          <w:lang w:val="en-US"/>
        </w:rPr>
        <w:t>6</w:t>
      </w:r>
      <w:r w:rsidR="000951AC">
        <w:fldChar w:fldCharType="end"/>
      </w:r>
      <w:r w:rsidR="000951AC" w:rsidRPr="2832137A">
        <w:rPr>
          <w:lang w:val="en-US"/>
        </w:rPr>
        <w:t xml:space="preserve">. </w:t>
      </w:r>
      <w:r w:rsidR="3127619C" w:rsidRPr="2832137A">
        <w:rPr>
          <w:lang w:val="en-US"/>
        </w:rPr>
        <w:t>Lämpötila-anturin toiminta kaavio</w:t>
      </w:r>
      <w:bookmarkEnd w:id="11"/>
      <w:bookmarkEnd w:id="12"/>
    </w:p>
    <w:p w14:paraId="5F5BEE58" w14:textId="77777777" w:rsidR="000951AC" w:rsidRPr="00EE6E53" w:rsidRDefault="000951AC" w:rsidP="000951AC">
      <w:pPr>
        <w:pStyle w:val="Sisennettyleipteksti3"/>
        <w:ind w:left="0"/>
        <w:rPr>
          <w:lang w:val="en-US"/>
        </w:rPr>
      </w:pPr>
    </w:p>
    <w:p w14:paraId="44B9262D" w14:textId="3F50021C" w:rsidR="2507D810" w:rsidRDefault="2507D810" w:rsidP="5AC24FA7">
      <w:pPr>
        <w:pStyle w:val="Otsikko1"/>
        <w:rPr>
          <w:lang w:val="en-US"/>
        </w:rPr>
      </w:pPr>
      <w:bookmarkStart w:id="13" w:name="_Toc33610134"/>
      <w:r w:rsidRPr="5AC24FA7">
        <w:rPr>
          <w:lang w:val="en-US"/>
        </w:rPr>
        <w:t>YLEINEN ARVIOINTI PROJEKTIN ETENEMISESTÄ</w:t>
      </w:r>
      <w:bookmarkEnd w:id="13"/>
    </w:p>
    <w:p w14:paraId="2875DE6D" w14:textId="657AFEE4" w:rsidR="15E94352" w:rsidRDefault="15E94352" w:rsidP="5AC24FA7">
      <w:pPr>
        <w:rPr>
          <w:lang w:val="en-US"/>
        </w:rPr>
      </w:pPr>
      <w:r w:rsidRPr="00CC310D">
        <w:t>Projekti</w:t>
      </w:r>
      <w:r w:rsidR="4A7E89C5" w:rsidRPr="00CC310D">
        <w:t>n</w:t>
      </w:r>
      <w:r w:rsidR="4090A652" w:rsidRPr="00CC310D">
        <w:t xml:space="preserve"> aloit</w:t>
      </w:r>
      <w:r w:rsidR="5FBE23F2" w:rsidRPr="00CC310D">
        <w:t>us viivästyi johtuen muista kiireistä</w:t>
      </w:r>
      <w:r w:rsidR="4090A652" w:rsidRPr="00CC310D">
        <w:t xml:space="preserve">. </w:t>
      </w:r>
      <w:r w:rsidR="3A8C82A1" w:rsidRPr="00CC310D">
        <w:t xml:space="preserve">Tämä kuitenkin antoi mahdollisuuden </w:t>
      </w:r>
      <w:r w:rsidR="24D4C710" w:rsidRPr="00CC310D">
        <w:t xml:space="preserve">käyttää muissa </w:t>
      </w:r>
      <w:r w:rsidR="4E89592B" w:rsidRPr="00CC310D">
        <w:t>samaa</w:t>
      </w:r>
      <w:r w:rsidR="612F1D57" w:rsidRPr="00CC310D">
        <w:t>n</w:t>
      </w:r>
      <w:r w:rsidR="4E89592B" w:rsidRPr="00CC310D">
        <w:t xml:space="preserve"> aikaa</w:t>
      </w:r>
      <w:r w:rsidR="3A2E2806" w:rsidRPr="00CC310D">
        <w:t>n</w:t>
      </w:r>
      <w:r w:rsidR="4E89592B" w:rsidRPr="00CC310D">
        <w:t xml:space="preserve"> käydyissä </w:t>
      </w:r>
      <w:r w:rsidR="24D4C710" w:rsidRPr="00CC310D">
        <w:t xml:space="preserve">kursseissa opittuja asioita projektin toteuttamiseen. </w:t>
      </w:r>
      <w:r w:rsidR="3CD0C65E" w:rsidRPr="00CC310D">
        <w:t xml:space="preserve">Tämä </w:t>
      </w:r>
      <w:r w:rsidR="35D3F811" w:rsidRPr="00CC310D">
        <w:t xml:space="preserve">nopeuttikin itse toteutusta huomattavasti. </w:t>
      </w:r>
      <w:r w:rsidR="4090A652" w:rsidRPr="00CC310D">
        <w:t>Projektia</w:t>
      </w:r>
      <w:r w:rsidR="22855850" w:rsidRPr="00CC310D">
        <w:t xml:space="preserve"> työstettiin eteenpäin </w:t>
      </w:r>
      <w:r w:rsidR="269EF11F" w:rsidRPr="00CC310D">
        <w:t xml:space="preserve">keskitetysti </w:t>
      </w:r>
      <w:r w:rsidR="2A670657" w:rsidRPr="00CC310D">
        <w:t xml:space="preserve">kerran viikossa ja projekti eteni joka kerralla hyvin. </w:t>
      </w:r>
      <w:r w:rsidR="0B73EFB7" w:rsidRPr="2832137A">
        <w:rPr>
          <w:lang w:val="en-US"/>
        </w:rPr>
        <w:t>Isompia viiv</w:t>
      </w:r>
      <w:r w:rsidR="40248716" w:rsidRPr="2832137A">
        <w:rPr>
          <w:lang w:val="en-US"/>
        </w:rPr>
        <w:t>yt</w:t>
      </w:r>
      <w:r w:rsidR="0B73EFB7" w:rsidRPr="2832137A">
        <w:rPr>
          <w:lang w:val="en-US"/>
        </w:rPr>
        <w:t>yksiä projektissa ei ilmennyt.</w:t>
      </w:r>
      <w:r w:rsidR="5B4274C6" w:rsidRPr="2832137A">
        <w:rPr>
          <w:lang w:val="en-US"/>
        </w:rPr>
        <w:t xml:space="preserve"> </w:t>
      </w:r>
    </w:p>
    <w:p w14:paraId="1DE1B117" w14:textId="77777777" w:rsidR="2832137A" w:rsidRDefault="2832137A" w:rsidP="2832137A">
      <w:pPr>
        <w:rPr>
          <w:noProof/>
          <w:lang w:val="en-US"/>
        </w:rPr>
      </w:pPr>
    </w:p>
    <w:p w14:paraId="36FDB017" w14:textId="2FE8D0BE" w:rsidR="000951AC" w:rsidRPr="00EE6E53" w:rsidRDefault="5FAD8D37" w:rsidP="000951AC">
      <w:pPr>
        <w:pStyle w:val="Otsikko1"/>
        <w:rPr>
          <w:lang w:val="en-US"/>
        </w:rPr>
      </w:pPr>
      <w:bookmarkStart w:id="14" w:name="_Toc33610135"/>
      <w:r w:rsidRPr="5AC24FA7">
        <w:rPr>
          <w:lang w:val="en-US"/>
        </w:rPr>
        <w:t>KOKEMUKSET KÄYTETYISTÄ VÄLINEISTÄ JA METODEISTA</w:t>
      </w:r>
      <w:bookmarkEnd w:id="14"/>
    </w:p>
    <w:p w14:paraId="5A19FC3E" w14:textId="73323A9E" w:rsidR="5F9BBA3F" w:rsidRPr="00CC310D" w:rsidRDefault="5F9BBA3F" w:rsidP="5AC24FA7">
      <w:r w:rsidRPr="00CC310D">
        <w:t>Aikaisempaa kokemusta Raspberry Pi:stä ei mainittavista määrin ollut kummallakaan tekijöistä ja kurssin alustavat tehtävät antoivatkin hyvän ma</w:t>
      </w:r>
      <w:r w:rsidR="0CE96EB7" w:rsidRPr="00CC310D">
        <w:t>hdollisuuden tutustua perusteisiin</w:t>
      </w:r>
      <w:r w:rsidR="34524DD1" w:rsidRPr="00CC310D">
        <w:t>, käytettiinkin pohjana omassa projektissa</w:t>
      </w:r>
      <w:r w:rsidR="0CE96EB7" w:rsidRPr="00CC310D">
        <w:t>. Kokemukset Pythonistä myös olivat vähäisiä</w:t>
      </w:r>
      <w:r w:rsidR="6B6ED336" w:rsidRPr="00CC310D">
        <w:t xml:space="preserve"> mutta tuli tutummaksi projektin edetessä.</w:t>
      </w:r>
      <w:r w:rsidR="58478410" w:rsidRPr="00CC310D">
        <w:t xml:space="preserve"> </w:t>
      </w:r>
    </w:p>
    <w:p w14:paraId="42C96C82" w14:textId="20FD8B07" w:rsidR="58478410" w:rsidRPr="00CC310D" w:rsidRDefault="58478410" w:rsidP="5AC24FA7">
      <w:r>
        <w:t xml:space="preserve">Android ohjelmointi kurssien samanaikaisuus helpotti huomattavasti projektissa käytetyn appin tekemistä. </w:t>
      </w:r>
      <w:r w:rsidR="0E26CA34">
        <w:t>Android Studio oli myöskin helppo käyttää ja ainoat ongelmat sen kanssa tulivatkin ihan lopussa</w:t>
      </w:r>
      <w:r w:rsidR="486C1BFC">
        <w:t>,</w:t>
      </w:r>
      <w:r w:rsidR="0E26CA34">
        <w:t xml:space="preserve"> kun se jostain syystä alkoi </w:t>
      </w:r>
      <w:r w:rsidR="23C5B936">
        <w:t>käyttäytymään epävakaasti.</w:t>
      </w:r>
    </w:p>
    <w:p w14:paraId="13D09984" w14:textId="5A95E4A9" w:rsidR="23C5B936" w:rsidRPr="00CC310D" w:rsidRDefault="23C5B936" w:rsidP="5AC24FA7">
      <w:r>
        <w:t>Erityisen tutuksi tuli projektissa Eclipsen Paho MQTT</w:t>
      </w:r>
      <w:r w:rsidR="62768DCB">
        <w:t>-</w:t>
      </w:r>
      <w:r>
        <w:t>kirjasto jota käytettiin niin Raspberryssä kuin Android appissa</w:t>
      </w:r>
      <w:r w:rsidR="453B00A9">
        <w:t xml:space="preserve"> lähettämään ja vastaan ottamaan CloudMQTT kautta tulevia viestejä</w:t>
      </w:r>
      <w:r>
        <w:t xml:space="preserve">. </w:t>
      </w:r>
    </w:p>
    <w:p w14:paraId="2E82798F" w14:textId="2FAE4C05" w:rsidR="7C270603" w:rsidRDefault="7C270603" w:rsidP="5AC24FA7">
      <w:pPr>
        <w:pStyle w:val="Otsikko1"/>
      </w:pPr>
      <w:bookmarkStart w:id="15" w:name="_Toc33610136"/>
      <w:r>
        <w:t>HENKILÖKOHTAISET KOKEMUKSET JA OPPIMINEN</w:t>
      </w:r>
      <w:bookmarkEnd w:id="15"/>
    </w:p>
    <w:p w14:paraId="2104EBE2" w14:textId="7C3EFBBF" w:rsidR="43CB2C5F" w:rsidRDefault="43CB2C5F" w:rsidP="5AC24FA7">
      <w:pPr>
        <w:pStyle w:val="Otsikko2"/>
      </w:pPr>
      <w:bookmarkStart w:id="16" w:name="_Toc33610137"/>
      <w:r w:rsidRPr="2832137A">
        <w:rPr>
          <w:lang w:val="en-US"/>
        </w:rPr>
        <w:t>Asko Mattila</w:t>
      </w:r>
      <w:bookmarkEnd w:id="16"/>
    </w:p>
    <w:p w14:paraId="162AB949" w14:textId="747DB498" w:rsidR="3B9169D8" w:rsidRDefault="3B9169D8" w:rsidP="2832137A">
      <w:pPr>
        <w:rPr>
          <w:lang w:val="en-US"/>
        </w:rPr>
      </w:pPr>
      <w:r>
        <w:t>Projekti mahdollisti viimeinkin tutustua Raspberry Pi</w:t>
      </w:r>
      <w:r w:rsidR="433BE27A">
        <w:t>-</w:t>
      </w:r>
      <w:r>
        <w:t>mikrotietokoneeseen jonka hankkimiseen olen miettinyt tekosyytä ensimmäisestä versiosta lähtien.</w:t>
      </w:r>
      <w:r w:rsidR="631EC067">
        <w:t xml:space="preserve"> </w:t>
      </w:r>
      <w:r w:rsidR="631EC067" w:rsidRPr="65A487DC">
        <w:rPr>
          <w:lang w:val="en-US"/>
        </w:rPr>
        <w:t xml:space="preserve">Sain myös kokemusta Python-ohjelmoinnista </w:t>
      </w:r>
      <w:r w:rsidR="2BC7703C" w:rsidRPr="65A487DC">
        <w:rPr>
          <w:lang w:val="en-US"/>
        </w:rPr>
        <w:t>ja sen potentiaalista</w:t>
      </w:r>
      <w:r w:rsidR="2C0F3731" w:rsidRPr="65A487DC">
        <w:rPr>
          <w:lang w:val="en-US"/>
        </w:rPr>
        <w:t xml:space="preserve">.  </w:t>
      </w:r>
    </w:p>
    <w:p w14:paraId="1539955E" w14:textId="22727058" w:rsidR="704F1DEC" w:rsidRDefault="704F1DEC" w:rsidP="5AC24FA7">
      <w:pPr>
        <w:pStyle w:val="Otsikko2"/>
      </w:pPr>
      <w:bookmarkStart w:id="17" w:name="_Toc33610138"/>
      <w:r w:rsidRPr="2832137A">
        <w:rPr>
          <w:lang w:val="en-US"/>
        </w:rPr>
        <w:t>Jussi Mehtälä</w:t>
      </w:r>
      <w:bookmarkEnd w:id="17"/>
    </w:p>
    <w:p w14:paraId="169D18E7" w14:textId="5E008DBC" w:rsidR="225951D8" w:rsidRPr="00CC310D" w:rsidRDefault="225951D8" w:rsidP="2832137A">
      <w:r w:rsidRPr="00CC310D">
        <w:t>Oma python-ohjelmointi kokemus oli ennen tätä projektia heikko sekä Raspberryn käyttöä ei ole aikasemmin suuremmin ollut, mutta projektin aikana opin paljon perusasioita</w:t>
      </w:r>
      <w:r w:rsidR="5279E269" w:rsidRPr="00CC310D">
        <w:t xml:space="preserve">. </w:t>
      </w:r>
      <w:r w:rsidR="18CB5C53" w:rsidRPr="00CC310D">
        <w:t>Harjoitustyön idea ei ollu myöskään liian vaativa, joten sain jokaisesta työkerrasta irti uutta.</w:t>
      </w:r>
      <w:r w:rsidR="2006BA2E" w:rsidRPr="00CC310D">
        <w:t xml:space="preserve"> </w:t>
      </w:r>
    </w:p>
    <w:p w14:paraId="1F164206" w14:textId="27FE670F" w:rsidR="000951AC" w:rsidRPr="00EE6E53" w:rsidRDefault="0ECC0A4F" w:rsidP="000951AC">
      <w:pPr>
        <w:pStyle w:val="Otsikko1"/>
        <w:rPr>
          <w:lang w:val="en-US"/>
        </w:rPr>
      </w:pPr>
      <w:bookmarkStart w:id="18" w:name="_Toc33610139"/>
      <w:r w:rsidRPr="5AC24FA7">
        <w:rPr>
          <w:lang w:val="en-US"/>
        </w:rPr>
        <w:t>itsearviointi</w:t>
      </w:r>
      <w:bookmarkEnd w:id="18"/>
    </w:p>
    <w:p w14:paraId="33EF9155" w14:textId="4C24638B" w:rsidR="000951AC" w:rsidRPr="00EE6E53" w:rsidRDefault="000951AC" w:rsidP="000951AC">
      <w:pPr>
        <w:pStyle w:val="Otsikko2"/>
        <w:rPr>
          <w:lang w:val="en-US"/>
        </w:rPr>
      </w:pPr>
      <w:bookmarkStart w:id="19" w:name="_Toc33610140"/>
      <w:r w:rsidRPr="2832137A">
        <w:rPr>
          <w:lang w:val="en-US"/>
        </w:rPr>
        <w:t>A</w:t>
      </w:r>
      <w:r w:rsidR="5FE684C5" w:rsidRPr="2832137A">
        <w:rPr>
          <w:lang w:val="en-US"/>
        </w:rPr>
        <w:t>sko Mattila itsearviointi</w:t>
      </w:r>
      <w:bookmarkEnd w:id="19"/>
    </w:p>
    <w:p w14:paraId="256263F8" w14:textId="0472C47E" w:rsidR="1C4A4519" w:rsidRDefault="1C4A4519" w:rsidP="2832137A">
      <w:pPr>
        <w:rPr>
          <w:lang w:val="en-US"/>
        </w:rPr>
      </w:pPr>
      <w:r w:rsidRPr="00CC310D">
        <w:t>Minun o</w:t>
      </w:r>
      <w:r w:rsidR="6AEC5372" w:rsidRPr="00CC310D">
        <w:t xml:space="preserve">lisi kannattanut yrittää </w:t>
      </w:r>
      <w:r w:rsidR="26F100D8" w:rsidRPr="00CC310D">
        <w:t>aikatauluttaa</w:t>
      </w:r>
      <w:r w:rsidR="6AEC5372" w:rsidRPr="00CC310D">
        <w:t xml:space="preserve"> kurssin al</w:t>
      </w:r>
      <w:r w:rsidR="784CF283" w:rsidRPr="00CC310D">
        <w:t>kuun aikaa</w:t>
      </w:r>
      <w:r w:rsidR="6AEC5372" w:rsidRPr="00CC310D">
        <w:t xml:space="preserve"> </w:t>
      </w:r>
      <w:r w:rsidR="02A4B1B9" w:rsidRPr="00CC310D">
        <w:t xml:space="preserve">projektille, </w:t>
      </w:r>
      <w:r w:rsidR="253A0BE8" w:rsidRPr="00CC310D">
        <w:t>ainakin suunnitteluun sekä tehtävien jakoon. Ehkä silloin olisi ehtinyt toteuttaa tietokan</w:t>
      </w:r>
      <w:r w:rsidR="227323DD" w:rsidRPr="00CC310D">
        <w:t xml:space="preserve">ta ja </w:t>
      </w:r>
      <w:r w:rsidR="41BB8C0D" w:rsidRPr="00CC310D">
        <w:t>aikaa tutustua projektin mahdollisuuksiin</w:t>
      </w:r>
      <w:r w:rsidR="227323DD" w:rsidRPr="00CC310D">
        <w:t>.</w:t>
      </w:r>
      <w:r w:rsidR="24DDDD3C" w:rsidRPr="00CC310D">
        <w:t xml:space="preserve"> Loppujen lopuksi olen kuitenkin tyytyväinen </w:t>
      </w:r>
      <w:r w:rsidR="3A1BDAF0" w:rsidRPr="00CC310D">
        <w:t xml:space="preserve">suoritukseeni. Työskentelin </w:t>
      </w:r>
      <w:r w:rsidR="573D54EF" w:rsidRPr="00CC310D">
        <w:t>määrätietoisesti</w:t>
      </w:r>
      <w:r w:rsidR="3A1BDAF0" w:rsidRPr="00CC310D">
        <w:t xml:space="preserve">, </w:t>
      </w:r>
      <w:r w:rsidR="771381E4" w:rsidRPr="00CC310D">
        <w:t xml:space="preserve">etsin </w:t>
      </w:r>
      <w:r w:rsidR="466E2623" w:rsidRPr="00CC310D">
        <w:t>tietoa ja sovelsin sitä projektissa</w:t>
      </w:r>
      <w:r w:rsidR="227323DD" w:rsidRPr="00CC310D">
        <w:t xml:space="preserve"> </w:t>
      </w:r>
      <w:r w:rsidR="241C33C5" w:rsidRPr="00CC310D">
        <w:t xml:space="preserve">ja ongelmanratkaisussa. </w:t>
      </w:r>
      <w:r w:rsidR="241C33C5" w:rsidRPr="2832137A">
        <w:rPr>
          <w:lang w:val="en-US"/>
        </w:rPr>
        <w:t xml:space="preserve">Ja lopputulos oli toimiva </w:t>
      </w:r>
      <w:r w:rsidR="78F4D5EB" w:rsidRPr="2832137A">
        <w:rPr>
          <w:lang w:val="en-US"/>
        </w:rPr>
        <w:t>prototyyppi</w:t>
      </w:r>
      <w:r w:rsidR="245C9C05" w:rsidRPr="2832137A">
        <w:rPr>
          <w:lang w:val="en-US"/>
        </w:rPr>
        <w:t xml:space="preserve"> tason tuote</w:t>
      </w:r>
      <w:r w:rsidR="241C33C5" w:rsidRPr="2832137A">
        <w:rPr>
          <w:lang w:val="en-US"/>
        </w:rPr>
        <w:t>.</w:t>
      </w:r>
    </w:p>
    <w:p w14:paraId="052F12CB" w14:textId="644EEDA8" w:rsidR="718C4AA7" w:rsidRDefault="718C4AA7" w:rsidP="1BFC3043">
      <w:pPr>
        <w:pStyle w:val="Otsikko2"/>
        <w:rPr>
          <w:lang w:val="en-US"/>
        </w:rPr>
      </w:pPr>
      <w:bookmarkStart w:id="20" w:name="_Toc33610141"/>
      <w:r w:rsidRPr="2832137A">
        <w:rPr>
          <w:lang w:val="en-US"/>
        </w:rPr>
        <w:t>Jussi Mehtälä itsearviointi</w:t>
      </w:r>
      <w:bookmarkEnd w:id="20"/>
    </w:p>
    <w:p w14:paraId="10B0028E" w14:textId="1C85A75E" w:rsidR="0F832DCD" w:rsidRPr="00CC310D" w:rsidRDefault="0F832DCD" w:rsidP="2832137A">
      <w:r w:rsidRPr="00CC310D">
        <w:t>Panostusta ja harjoitustyöhön olisin voinut laittaa enemmän oppiakseni vielä enemmän laitteistosta sekä python-kielestä.</w:t>
      </w:r>
      <w:r w:rsidR="31702E4F" w:rsidRPr="00CC310D">
        <w:t xml:space="preserve"> Enemmän oma-aloitteisuutta ja ajan laittoa työskentelyyn olisi saanu paljon enemmän irti.</w:t>
      </w:r>
      <w:r w:rsidR="0DF14C85" w:rsidRPr="00CC310D">
        <w:t xml:space="preserve"> </w:t>
      </w:r>
      <w:r w:rsidR="3F1EE2A8" w:rsidRPr="00CC310D">
        <w:t>Opin kuitenkin projektin aikana tärkeitä asioita ryhmätyöskentelyyn ja käytettyihin laitteisiin sekä ohjelmiin liittyen.</w:t>
      </w:r>
      <w:r w:rsidR="4CB0D119" w:rsidRPr="00CC310D">
        <w:t xml:space="preserve"> </w:t>
      </w:r>
      <w:r w:rsidR="67EBD255" w:rsidRPr="00CC310D">
        <w:t>Harjoitustyön</w:t>
      </w:r>
      <w:r w:rsidR="4CB0D119" w:rsidRPr="00CC310D">
        <w:t xml:space="preserve"> ideasta tuli hyvä ja sitä voisi hyvin käyttää oikeissa tilanteissa</w:t>
      </w:r>
      <w:r w:rsidR="2A58CCBE" w:rsidRPr="00CC310D">
        <w:t>. Toisilla kursseilla käydyt ja opitut asiat tukivat tätä harjoitustyötä hyvin</w:t>
      </w:r>
      <w:r w:rsidR="211F10E2" w:rsidRPr="00CC310D">
        <w:t>.</w:t>
      </w:r>
    </w:p>
    <w:p w14:paraId="30423192" w14:textId="6CA54EBD" w:rsidR="000951AC" w:rsidRDefault="000951AC" w:rsidP="00BA2E0B">
      <w:pPr>
        <w:pStyle w:val="Otsikko"/>
        <w:rPr>
          <w:lang w:val="en-US"/>
        </w:rPr>
      </w:pPr>
    </w:p>
    <w:sectPr w:rsidR="000951AC" w:rsidSect="00A03ABA">
      <w:headerReference w:type="default" r:id="rId17"/>
      <w:footerReference w:type="default" r:id="rId18"/>
      <w:pgSz w:w="11906" w:h="16838" w:code="9"/>
      <w:pgMar w:top="1418" w:right="1701" w:bottom="1276" w:left="1701" w:header="284" w:footer="85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969E1" w14:textId="77777777" w:rsidR="00907E76" w:rsidRDefault="00907E76" w:rsidP="007D1B3E">
      <w:r>
        <w:separator/>
      </w:r>
    </w:p>
  </w:endnote>
  <w:endnote w:type="continuationSeparator" w:id="0">
    <w:p w14:paraId="5FC2B4D4" w14:textId="77777777" w:rsidR="00907E76" w:rsidRDefault="00907E76" w:rsidP="007D1B3E">
      <w:r>
        <w:continuationSeparator/>
      </w:r>
    </w:p>
  </w:endnote>
  <w:endnote w:type="continuationNotice" w:id="1">
    <w:p w14:paraId="777F6AC8" w14:textId="77777777" w:rsidR="00AC276A" w:rsidRDefault="00AC27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E71C4" w14:textId="77777777" w:rsidR="00E77498" w:rsidRDefault="00E77498" w:rsidP="00E77498">
    <w:pPr>
      <w:pStyle w:val="Alatunnist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766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A7D6F" w14:textId="77777777" w:rsidR="00907E76" w:rsidRDefault="00907E76" w:rsidP="007D1B3E">
      <w:r>
        <w:separator/>
      </w:r>
    </w:p>
  </w:footnote>
  <w:footnote w:type="continuationSeparator" w:id="0">
    <w:p w14:paraId="40F58B16" w14:textId="77777777" w:rsidR="00907E76" w:rsidRDefault="00907E76" w:rsidP="007D1B3E">
      <w:r>
        <w:continuationSeparator/>
      </w:r>
    </w:p>
  </w:footnote>
  <w:footnote w:type="continuationNotice" w:id="1">
    <w:p w14:paraId="09E3958E" w14:textId="77777777" w:rsidR="00AC276A" w:rsidRDefault="00AC27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86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77"/>
      <w:gridCol w:w="1440"/>
      <w:gridCol w:w="2176"/>
      <w:gridCol w:w="1276"/>
      <w:gridCol w:w="1417"/>
    </w:tblGrid>
    <w:tr w:rsidR="000951AC" w14:paraId="7AEBCD32" w14:textId="77777777" w:rsidTr="715E3F0C">
      <w:trPr>
        <w:cantSplit/>
      </w:trPr>
      <w:tc>
        <w:tcPr>
          <w:tcW w:w="4577" w:type="dxa"/>
          <w:tcBorders>
            <w:right w:val="nil"/>
          </w:tcBorders>
        </w:tcPr>
        <w:p w14:paraId="5615CC29" w14:textId="66C348A6" w:rsidR="000951AC" w:rsidRPr="000951AC" w:rsidRDefault="715E3F0C" w:rsidP="000951AC">
          <w:pPr>
            <w:pStyle w:val="Yltunniste"/>
            <w:tabs>
              <w:tab w:val="right" w:pos="3114"/>
            </w:tabs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Sohl</w:t>
          </w:r>
          <w:r w:rsidRPr="7D735FF7">
            <w:rPr>
              <w:rFonts w:cs="Arial"/>
            </w:rPr>
            <w:t>aajat Oy</w:t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14:paraId="1D461365" w14:textId="77777777" w:rsidR="000951AC" w:rsidRPr="000951AC" w:rsidRDefault="000951AC" w:rsidP="000951AC">
          <w:pPr>
            <w:pStyle w:val="Yltunniste"/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PROJECT CLOSING REPORT</w:t>
          </w:r>
        </w:p>
      </w:tc>
      <w:tc>
        <w:tcPr>
          <w:tcW w:w="1417" w:type="dxa"/>
          <w:tcBorders>
            <w:left w:val="nil"/>
            <w:bottom w:val="nil"/>
          </w:tcBorders>
        </w:tcPr>
        <w:p w14:paraId="2462BCA5" w14:textId="77777777" w:rsidR="000951AC" w:rsidRPr="000951AC" w:rsidRDefault="000951AC" w:rsidP="000951AC">
          <w:pPr>
            <w:pStyle w:val="Yltunniste"/>
            <w:spacing w:after="0" w:line="240" w:lineRule="auto"/>
            <w:jc w:val="right"/>
            <w:rPr>
              <w:rStyle w:val="Sivunumero"/>
              <w:rFonts w:cs="Arial"/>
            </w:rPr>
          </w:pPr>
          <w:r w:rsidRPr="000951AC">
            <w:rPr>
              <w:rStyle w:val="Sivunumero"/>
              <w:rFonts w:cs="Arial"/>
            </w:rPr>
            <w:fldChar w:fldCharType="begin"/>
          </w:r>
          <w:r w:rsidRPr="000951AC">
            <w:rPr>
              <w:rStyle w:val="Sivunumero"/>
              <w:rFonts w:cs="Arial"/>
            </w:rPr>
            <w:instrText xml:space="preserve"> PAGE </w:instrText>
          </w:r>
          <w:r w:rsidRPr="000951AC">
            <w:rPr>
              <w:rStyle w:val="Sivunumero"/>
              <w:rFonts w:cs="Arial"/>
            </w:rPr>
            <w:fldChar w:fldCharType="separate"/>
          </w:r>
          <w:r w:rsidR="00947661">
            <w:rPr>
              <w:rStyle w:val="Sivunumero"/>
              <w:rFonts w:cs="Arial"/>
              <w:noProof/>
            </w:rPr>
            <w:t>3</w:t>
          </w:r>
          <w:r w:rsidRPr="000951AC">
            <w:rPr>
              <w:rStyle w:val="Sivunumero"/>
              <w:rFonts w:cs="Arial"/>
            </w:rPr>
            <w:fldChar w:fldCharType="end"/>
          </w:r>
          <w:r w:rsidRPr="000951AC">
            <w:rPr>
              <w:rStyle w:val="Sivunumero"/>
              <w:rFonts w:cs="Arial"/>
            </w:rPr>
            <w:t xml:space="preserve"> (</w:t>
          </w:r>
          <w:r w:rsidRPr="000951AC">
            <w:rPr>
              <w:rStyle w:val="Sivunumero"/>
              <w:rFonts w:cs="Arial"/>
            </w:rPr>
            <w:fldChar w:fldCharType="begin"/>
          </w:r>
          <w:r w:rsidRPr="000951AC">
            <w:rPr>
              <w:rStyle w:val="Sivunumero"/>
              <w:rFonts w:cs="Arial"/>
            </w:rPr>
            <w:instrText xml:space="preserve"> NUMPAGES  \* MERGEFORMAT </w:instrText>
          </w:r>
          <w:r w:rsidRPr="000951AC">
            <w:rPr>
              <w:rStyle w:val="Sivunumero"/>
              <w:rFonts w:cs="Arial"/>
            </w:rPr>
            <w:fldChar w:fldCharType="separate"/>
          </w:r>
          <w:r w:rsidR="00947661" w:rsidRPr="00947661">
            <w:rPr>
              <w:rStyle w:val="Sivunumero"/>
              <w:rFonts w:cs="Arial"/>
              <w:noProof/>
              <w:sz w:val="20"/>
              <w:lang w:val="en-AU"/>
            </w:rPr>
            <w:t>11</w:t>
          </w:r>
          <w:r w:rsidRPr="000951AC">
            <w:rPr>
              <w:rStyle w:val="Sivunumero"/>
              <w:rFonts w:cs="Arial"/>
            </w:rPr>
            <w:fldChar w:fldCharType="end"/>
          </w:r>
          <w:r w:rsidRPr="000951AC">
            <w:rPr>
              <w:rStyle w:val="Sivunumero"/>
              <w:rFonts w:cs="Arial"/>
            </w:rPr>
            <w:t>)</w:t>
          </w:r>
        </w:p>
      </w:tc>
    </w:tr>
    <w:tr w:rsidR="000951AC" w:rsidRPr="006616B3" w14:paraId="21E623A8" w14:textId="77777777" w:rsidTr="715E3F0C">
      <w:trPr>
        <w:cantSplit/>
        <w:trHeight w:val="584"/>
      </w:trPr>
      <w:tc>
        <w:tcPr>
          <w:tcW w:w="4577" w:type="dxa"/>
        </w:tcPr>
        <w:p w14:paraId="432BED67" w14:textId="77777777" w:rsidR="000951AC" w:rsidRPr="00CC310D" w:rsidRDefault="000951AC" w:rsidP="000951AC">
          <w:pPr>
            <w:pStyle w:val="HeaderText"/>
            <w:spacing w:line="240" w:lineRule="auto"/>
            <w:rPr>
              <w:rFonts w:cs="Arial"/>
              <w:lang w:val="fi-FI"/>
            </w:rPr>
          </w:pPr>
          <w:r w:rsidRPr="00CC310D">
            <w:rPr>
              <w:rFonts w:cs="Arial"/>
              <w:lang w:val="fi-FI"/>
            </w:rPr>
            <w:t>Author(s)</w:t>
          </w:r>
        </w:p>
        <w:p w14:paraId="073F542D" w14:textId="3DD39EAA" w:rsidR="000951AC" w:rsidRPr="00CC310D" w:rsidRDefault="715E3F0C" w:rsidP="000951AC">
          <w:pPr>
            <w:pStyle w:val="HeaderText2"/>
            <w:spacing w:line="240" w:lineRule="auto"/>
            <w:rPr>
              <w:rFonts w:cs="Arial"/>
              <w:color w:val="0070C0"/>
              <w:lang w:val="fi-FI"/>
            </w:rPr>
          </w:pPr>
          <w:r w:rsidRPr="00CC310D">
            <w:rPr>
              <w:rFonts w:cs="Arial"/>
              <w:color w:val="0070C0"/>
              <w:lang w:val="fi-FI"/>
            </w:rPr>
            <w:t>MAttila, Asko ; Mehtälä, Jussi</w:t>
          </w:r>
        </w:p>
      </w:tc>
      <w:tc>
        <w:tcPr>
          <w:tcW w:w="3616" w:type="dxa"/>
          <w:gridSpan w:val="2"/>
        </w:tcPr>
        <w:p w14:paraId="238CE7F7" w14:textId="77777777" w:rsidR="000951AC" w:rsidRPr="000951AC" w:rsidRDefault="000951AC" w:rsidP="000951AC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File</w:t>
          </w:r>
        </w:p>
        <w:p w14:paraId="6FABA93F" w14:textId="77777777" w:rsidR="000951AC" w:rsidRPr="000951AC" w:rsidRDefault="000951AC" w:rsidP="000951AC">
          <w:pPr>
            <w:pStyle w:val="Yltunniste"/>
            <w:spacing w:after="0" w:line="240" w:lineRule="auto"/>
            <w:rPr>
              <w:rFonts w:cs="Arial"/>
              <w:lang w:val="en-US"/>
            </w:rPr>
          </w:pPr>
          <w:r w:rsidRPr="000951AC">
            <w:rPr>
              <w:rFonts w:cs="Arial"/>
              <w:lang w:val="en-US"/>
            </w:rPr>
            <w:t>template_project closing report</w:t>
          </w:r>
        </w:p>
      </w:tc>
      <w:tc>
        <w:tcPr>
          <w:tcW w:w="1276" w:type="dxa"/>
        </w:tcPr>
        <w:p w14:paraId="2788D0C5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caps w:val="0"/>
              <w:sz w:val="12"/>
              <w:lang w:val="fi-FI"/>
            </w:rPr>
            <w:t>Version</w:t>
          </w:r>
        </w:p>
        <w:p w14:paraId="46BDEB36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lang w:val="fi-FI"/>
            </w:rPr>
            <w:t>0.01</w:t>
          </w:r>
        </w:p>
      </w:tc>
      <w:tc>
        <w:tcPr>
          <w:tcW w:w="1417" w:type="dxa"/>
          <w:vMerge w:val="restart"/>
          <w:tcBorders>
            <w:left w:val="single" w:sz="4" w:space="0" w:color="auto"/>
          </w:tcBorders>
        </w:tcPr>
        <w:p w14:paraId="7EF541B1" w14:textId="77777777" w:rsidR="000951AC" w:rsidRPr="000951AC" w:rsidRDefault="000951AC" w:rsidP="000951AC">
          <w:pPr>
            <w:pStyle w:val="Yltunniste"/>
            <w:spacing w:after="0" w:line="240" w:lineRule="auto"/>
            <w:jc w:val="center"/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0951AC"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0951AC" w14:paraId="63DC3620" w14:textId="77777777" w:rsidTr="715E3F0C">
      <w:trPr>
        <w:cantSplit/>
        <w:trHeight w:val="452"/>
      </w:trPr>
      <w:tc>
        <w:tcPr>
          <w:tcW w:w="4577" w:type="dxa"/>
        </w:tcPr>
        <w:p w14:paraId="14F29D5B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Accepted by</w:t>
          </w:r>
        </w:p>
        <w:p w14:paraId="3A8B5DD0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40" w:type="dxa"/>
        </w:tcPr>
        <w:p w14:paraId="0F9ABF6B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Created</w:t>
          </w:r>
        </w:p>
        <w:p w14:paraId="3EAE30F5" w14:textId="7A96F225" w:rsidR="000951AC" w:rsidRDefault="715E3F0C" w:rsidP="715E3F0C">
          <w:pPr>
            <w:pStyle w:val="HeaderText2"/>
            <w:spacing w:line="240" w:lineRule="auto"/>
            <w:rPr>
              <w:rFonts w:ascii="Verdana" w:hAnsi="Verdana"/>
              <w:noProof/>
              <w:lang w:val="fi-FI"/>
            </w:rPr>
          </w:pPr>
          <w:r w:rsidRPr="715E3F0C">
            <w:rPr>
              <w:rFonts w:ascii="Verdana" w:hAnsi="Verdana"/>
              <w:noProof/>
            </w:rPr>
            <w:t>2020-02-26</w:t>
          </w:r>
        </w:p>
      </w:tc>
      <w:tc>
        <w:tcPr>
          <w:tcW w:w="2176" w:type="dxa"/>
        </w:tcPr>
        <w:p w14:paraId="3B98EC9D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Saved</w:t>
          </w:r>
        </w:p>
        <w:p w14:paraId="74BA130E" w14:textId="5FC88780" w:rsidR="000951AC" w:rsidRDefault="715E3F0C" w:rsidP="715E3F0C">
          <w:pPr>
            <w:pStyle w:val="HeaderText2"/>
            <w:spacing w:line="240" w:lineRule="auto"/>
            <w:rPr>
              <w:rFonts w:ascii="Verdana" w:hAnsi="Verdana"/>
              <w:noProof/>
              <w:lang w:val="fi-FI"/>
            </w:rPr>
          </w:pPr>
          <w:r w:rsidRPr="715E3F0C">
            <w:rPr>
              <w:rFonts w:ascii="Verdana" w:hAnsi="Verdana"/>
              <w:noProof/>
            </w:rPr>
            <w:t>2020-02-26</w:t>
          </w:r>
        </w:p>
      </w:tc>
      <w:tc>
        <w:tcPr>
          <w:tcW w:w="1276" w:type="dxa"/>
          <w:tcBorders>
            <w:right w:val="single" w:sz="4" w:space="0" w:color="auto"/>
          </w:tcBorders>
        </w:tcPr>
        <w:p w14:paraId="2179FFFE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Printed out</w:t>
          </w:r>
        </w:p>
        <w:p w14:paraId="605E6925" w14:textId="68FEFF0E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17" w:type="dxa"/>
          <w:vMerge/>
        </w:tcPr>
        <w:p w14:paraId="20F4A149" w14:textId="77777777" w:rsidR="000951AC" w:rsidRDefault="000951AC" w:rsidP="000951AC">
          <w:pPr>
            <w:pStyle w:val="HeaderText2"/>
            <w:spacing w:line="240" w:lineRule="auto"/>
            <w:rPr>
              <w:lang w:val="fi-FI"/>
            </w:rPr>
          </w:pPr>
        </w:p>
      </w:tc>
    </w:tr>
  </w:tbl>
  <w:p w14:paraId="121543D7" w14:textId="17C611D9" w:rsidR="000951AC" w:rsidRDefault="000951A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EA815C9"/>
    <w:multiLevelType w:val="singleLevel"/>
    <w:tmpl w:val="C47A04F2"/>
    <w:lvl w:ilvl="0">
      <w:start w:val="6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8" w15:restartNumberingAfterBreak="0">
    <w:nsid w:val="33AC0B83"/>
    <w:multiLevelType w:val="hybridMultilevel"/>
    <w:tmpl w:val="6D387986"/>
    <w:lvl w:ilvl="0" w:tplc="2B34D6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702644C"/>
    <w:multiLevelType w:val="hybridMultilevel"/>
    <w:tmpl w:val="99E2EF06"/>
    <w:lvl w:ilvl="0" w:tplc="406017C4">
      <w:start w:val="1"/>
      <w:numFmt w:val="decimal"/>
      <w:pStyle w:val="Lhde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D2E2007"/>
    <w:multiLevelType w:val="hybridMultilevel"/>
    <w:tmpl w:val="ED7400D2"/>
    <w:lvl w:ilvl="0" w:tplc="040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485353"/>
    <w:multiLevelType w:val="hybridMultilevel"/>
    <w:tmpl w:val="B65EB1A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A923A4"/>
    <w:multiLevelType w:val="multilevel"/>
    <w:tmpl w:val="7C24F3C4"/>
    <w:lvl w:ilvl="0">
      <w:start w:val="1"/>
      <w:numFmt w:val="decimal"/>
      <w:pStyle w:val="Otsikk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8121B54"/>
    <w:multiLevelType w:val="hybridMultilevel"/>
    <w:tmpl w:val="C986B65E"/>
    <w:lvl w:ilvl="0" w:tplc="2B7805B8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198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69"/>
    <w:rsid w:val="00003F66"/>
    <w:rsid w:val="00030613"/>
    <w:rsid w:val="00031109"/>
    <w:rsid w:val="000468D1"/>
    <w:rsid w:val="000552BC"/>
    <w:rsid w:val="00065467"/>
    <w:rsid w:val="0007520A"/>
    <w:rsid w:val="00075275"/>
    <w:rsid w:val="00081293"/>
    <w:rsid w:val="00090658"/>
    <w:rsid w:val="00093C46"/>
    <w:rsid w:val="000951AC"/>
    <w:rsid w:val="000A3433"/>
    <w:rsid w:val="000A44F4"/>
    <w:rsid w:val="000C0D9D"/>
    <w:rsid w:val="000D0724"/>
    <w:rsid w:val="000D1C31"/>
    <w:rsid w:val="000D4E75"/>
    <w:rsid w:val="001065D2"/>
    <w:rsid w:val="00107EC3"/>
    <w:rsid w:val="00110975"/>
    <w:rsid w:val="00111B32"/>
    <w:rsid w:val="00163B7D"/>
    <w:rsid w:val="00170E75"/>
    <w:rsid w:val="001836BC"/>
    <w:rsid w:val="0019077E"/>
    <w:rsid w:val="00196D38"/>
    <w:rsid w:val="001A0AD5"/>
    <w:rsid w:val="001B1BF6"/>
    <w:rsid w:val="001B4788"/>
    <w:rsid w:val="001D013F"/>
    <w:rsid w:val="001E5DB3"/>
    <w:rsid w:val="001E7137"/>
    <w:rsid w:val="00207595"/>
    <w:rsid w:val="00210AFE"/>
    <w:rsid w:val="00224CA7"/>
    <w:rsid w:val="002307C0"/>
    <w:rsid w:val="002339CA"/>
    <w:rsid w:val="00266AF0"/>
    <w:rsid w:val="002775E7"/>
    <w:rsid w:val="00284E01"/>
    <w:rsid w:val="002A531F"/>
    <w:rsid w:val="002A6710"/>
    <w:rsid w:val="002B519D"/>
    <w:rsid w:val="002D429B"/>
    <w:rsid w:val="002F1A95"/>
    <w:rsid w:val="002F7CE6"/>
    <w:rsid w:val="003017B8"/>
    <w:rsid w:val="00305DE1"/>
    <w:rsid w:val="003144AD"/>
    <w:rsid w:val="003223C0"/>
    <w:rsid w:val="003234AA"/>
    <w:rsid w:val="00340B7F"/>
    <w:rsid w:val="003555A5"/>
    <w:rsid w:val="00356FCC"/>
    <w:rsid w:val="003571C8"/>
    <w:rsid w:val="00364585"/>
    <w:rsid w:val="00366C36"/>
    <w:rsid w:val="00373EBE"/>
    <w:rsid w:val="003834BF"/>
    <w:rsid w:val="00391CB9"/>
    <w:rsid w:val="003925A9"/>
    <w:rsid w:val="00394678"/>
    <w:rsid w:val="00394F29"/>
    <w:rsid w:val="003C379C"/>
    <w:rsid w:val="003C7635"/>
    <w:rsid w:val="003C76D7"/>
    <w:rsid w:val="003D1DC9"/>
    <w:rsid w:val="004036C2"/>
    <w:rsid w:val="00407C9D"/>
    <w:rsid w:val="00421D33"/>
    <w:rsid w:val="004475B1"/>
    <w:rsid w:val="0045001F"/>
    <w:rsid w:val="00455D27"/>
    <w:rsid w:val="00460F26"/>
    <w:rsid w:val="0046288F"/>
    <w:rsid w:val="004649C8"/>
    <w:rsid w:val="00471C6C"/>
    <w:rsid w:val="00473FCC"/>
    <w:rsid w:val="00482587"/>
    <w:rsid w:val="004853C7"/>
    <w:rsid w:val="00490BCE"/>
    <w:rsid w:val="004A55F0"/>
    <w:rsid w:val="004B31A5"/>
    <w:rsid w:val="004B3826"/>
    <w:rsid w:val="004C719D"/>
    <w:rsid w:val="004D429F"/>
    <w:rsid w:val="004D6DC8"/>
    <w:rsid w:val="004E34D3"/>
    <w:rsid w:val="005133EF"/>
    <w:rsid w:val="00524401"/>
    <w:rsid w:val="00536AB5"/>
    <w:rsid w:val="00542318"/>
    <w:rsid w:val="00552149"/>
    <w:rsid w:val="005562EE"/>
    <w:rsid w:val="00557774"/>
    <w:rsid w:val="00562B13"/>
    <w:rsid w:val="00562DF3"/>
    <w:rsid w:val="00565171"/>
    <w:rsid w:val="00570685"/>
    <w:rsid w:val="00570ED0"/>
    <w:rsid w:val="00580B31"/>
    <w:rsid w:val="005D1E0D"/>
    <w:rsid w:val="005D3B32"/>
    <w:rsid w:val="006037F4"/>
    <w:rsid w:val="00607EB9"/>
    <w:rsid w:val="00621C18"/>
    <w:rsid w:val="006319FE"/>
    <w:rsid w:val="00652465"/>
    <w:rsid w:val="00660FEB"/>
    <w:rsid w:val="00676D33"/>
    <w:rsid w:val="006951F1"/>
    <w:rsid w:val="006A10ED"/>
    <w:rsid w:val="006A4FC0"/>
    <w:rsid w:val="006B2351"/>
    <w:rsid w:val="006B5E5C"/>
    <w:rsid w:val="006B5FC9"/>
    <w:rsid w:val="006D1E6E"/>
    <w:rsid w:val="006F4DB5"/>
    <w:rsid w:val="00740380"/>
    <w:rsid w:val="00776ECA"/>
    <w:rsid w:val="007C13C5"/>
    <w:rsid w:val="007D174E"/>
    <w:rsid w:val="007D1B3E"/>
    <w:rsid w:val="007F7B0D"/>
    <w:rsid w:val="00837209"/>
    <w:rsid w:val="00845407"/>
    <w:rsid w:val="0086449E"/>
    <w:rsid w:val="00875FAB"/>
    <w:rsid w:val="00876949"/>
    <w:rsid w:val="008822E8"/>
    <w:rsid w:val="00883B06"/>
    <w:rsid w:val="008B6339"/>
    <w:rsid w:val="008E2BEA"/>
    <w:rsid w:val="008E5B2D"/>
    <w:rsid w:val="008E5E02"/>
    <w:rsid w:val="008F3EDA"/>
    <w:rsid w:val="008F4DA1"/>
    <w:rsid w:val="00900C7B"/>
    <w:rsid w:val="00907E76"/>
    <w:rsid w:val="00907EFF"/>
    <w:rsid w:val="00926EB1"/>
    <w:rsid w:val="009273D3"/>
    <w:rsid w:val="00947661"/>
    <w:rsid w:val="00962C5F"/>
    <w:rsid w:val="00995B2E"/>
    <w:rsid w:val="009A6E7F"/>
    <w:rsid w:val="009B6169"/>
    <w:rsid w:val="009C46D2"/>
    <w:rsid w:val="009C79D3"/>
    <w:rsid w:val="009E619B"/>
    <w:rsid w:val="009F3206"/>
    <w:rsid w:val="00A00715"/>
    <w:rsid w:val="00A025B8"/>
    <w:rsid w:val="00A03ABA"/>
    <w:rsid w:val="00A11A2A"/>
    <w:rsid w:val="00A13439"/>
    <w:rsid w:val="00A1493A"/>
    <w:rsid w:val="00A20BC4"/>
    <w:rsid w:val="00A22772"/>
    <w:rsid w:val="00A52567"/>
    <w:rsid w:val="00A75DBA"/>
    <w:rsid w:val="00A75FDD"/>
    <w:rsid w:val="00A85010"/>
    <w:rsid w:val="00A85C58"/>
    <w:rsid w:val="00AA0733"/>
    <w:rsid w:val="00AB5B08"/>
    <w:rsid w:val="00AB76DA"/>
    <w:rsid w:val="00ABABFF"/>
    <w:rsid w:val="00AC276A"/>
    <w:rsid w:val="00AD4D88"/>
    <w:rsid w:val="00B01302"/>
    <w:rsid w:val="00B0621C"/>
    <w:rsid w:val="00B107EF"/>
    <w:rsid w:val="00B2259C"/>
    <w:rsid w:val="00B24FC1"/>
    <w:rsid w:val="00B32163"/>
    <w:rsid w:val="00B344D6"/>
    <w:rsid w:val="00B6663D"/>
    <w:rsid w:val="00B907BD"/>
    <w:rsid w:val="00B95368"/>
    <w:rsid w:val="00B95CEB"/>
    <w:rsid w:val="00BA2E0B"/>
    <w:rsid w:val="00BC3EEE"/>
    <w:rsid w:val="00BE0518"/>
    <w:rsid w:val="00BF665B"/>
    <w:rsid w:val="00BF69AD"/>
    <w:rsid w:val="00C10156"/>
    <w:rsid w:val="00C10227"/>
    <w:rsid w:val="00C26318"/>
    <w:rsid w:val="00C30A3B"/>
    <w:rsid w:val="00C40736"/>
    <w:rsid w:val="00C5236C"/>
    <w:rsid w:val="00C56728"/>
    <w:rsid w:val="00C95076"/>
    <w:rsid w:val="00C97EE7"/>
    <w:rsid w:val="00CB70ED"/>
    <w:rsid w:val="00CC310D"/>
    <w:rsid w:val="00CD0E2B"/>
    <w:rsid w:val="00CD3742"/>
    <w:rsid w:val="00CD61F9"/>
    <w:rsid w:val="00CE57BB"/>
    <w:rsid w:val="00CE6902"/>
    <w:rsid w:val="00D1111A"/>
    <w:rsid w:val="00D4137F"/>
    <w:rsid w:val="00D71CD3"/>
    <w:rsid w:val="00D779CA"/>
    <w:rsid w:val="00D77D64"/>
    <w:rsid w:val="00DD2DD6"/>
    <w:rsid w:val="00DD7A88"/>
    <w:rsid w:val="00DE2A46"/>
    <w:rsid w:val="00DE570A"/>
    <w:rsid w:val="00DF0905"/>
    <w:rsid w:val="00DF2A43"/>
    <w:rsid w:val="00DF761C"/>
    <w:rsid w:val="00DF885B"/>
    <w:rsid w:val="00E0764C"/>
    <w:rsid w:val="00E5526A"/>
    <w:rsid w:val="00E66597"/>
    <w:rsid w:val="00E758FF"/>
    <w:rsid w:val="00E77498"/>
    <w:rsid w:val="00E81533"/>
    <w:rsid w:val="00E82908"/>
    <w:rsid w:val="00E82B2E"/>
    <w:rsid w:val="00E847D4"/>
    <w:rsid w:val="00EA51C4"/>
    <w:rsid w:val="00EB6A5B"/>
    <w:rsid w:val="00EC0FF8"/>
    <w:rsid w:val="00EC5DD7"/>
    <w:rsid w:val="00EF7440"/>
    <w:rsid w:val="00F01F8D"/>
    <w:rsid w:val="00F444D3"/>
    <w:rsid w:val="00F533B1"/>
    <w:rsid w:val="00F564BB"/>
    <w:rsid w:val="00F650AD"/>
    <w:rsid w:val="00F655E2"/>
    <w:rsid w:val="00F734C2"/>
    <w:rsid w:val="00F76BE3"/>
    <w:rsid w:val="00FA6E59"/>
    <w:rsid w:val="00FB1BEA"/>
    <w:rsid w:val="00FD23AA"/>
    <w:rsid w:val="00FD23E7"/>
    <w:rsid w:val="00FD73A7"/>
    <w:rsid w:val="00FE1CE8"/>
    <w:rsid w:val="00FE7937"/>
    <w:rsid w:val="00FE7ABB"/>
    <w:rsid w:val="00FF3777"/>
    <w:rsid w:val="016524FC"/>
    <w:rsid w:val="02A4B1B9"/>
    <w:rsid w:val="0314F37E"/>
    <w:rsid w:val="0367CA10"/>
    <w:rsid w:val="0383E2DF"/>
    <w:rsid w:val="03C43955"/>
    <w:rsid w:val="03CC1CFE"/>
    <w:rsid w:val="03CCE52C"/>
    <w:rsid w:val="04050A77"/>
    <w:rsid w:val="04C64A22"/>
    <w:rsid w:val="05ADE7CA"/>
    <w:rsid w:val="0621D327"/>
    <w:rsid w:val="07124FE8"/>
    <w:rsid w:val="078EE5EF"/>
    <w:rsid w:val="07BA0E2A"/>
    <w:rsid w:val="08A450B0"/>
    <w:rsid w:val="08D0D379"/>
    <w:rsid w:val="095BFD24"/>
    <w:rsid w:val="09693D6D"/>
    <w:rsid w:val="0997EAFD"/>
    <w:rsid w:val="0999514F"/>
    <w:rsid w:val="09DA9B32"/>
    <w:rsid w:val="0A6DF830"/>
    <w:rsid w:val="0AF0B37D"/>
    <w:rsid w:val="0B73EFB7"/>
    <w:rsid w:val="0BCE32F3"/>
    <w:rsid w:val="0C079CD2"/>
    <w:rsid w:val="0C972F43"/>
    <w:rsid w:val="0C9CC4DE"/>
    <w:rsid w:val="0CD40719"/>
    <w:rsid w:val="0CE96EB7"/>
    <w:rsid w:val="0D19B2B9"/>
    <w:rsid w:val="0D52989E"/>
    <w:rsid w:val="0DCC0126"/>
    <w:rsid w:val="0DDF2D92"/>
    <w:rsid w:val="0DF14C85"/>
    <w:rsid w:val="0E26CA34"/>
    <w:rsid w:val="0E3E7525"/>
    <w:rsid w:val="0E7C7210"/>
    <w:rsid w:val="0E9DFB13"/>
    <w:rsid w:val="0ECC0A4F"/>
    <w:rsid w:val="0F026206"/>
    <w:rsid w:val="0F832DCD"/>
    <w:rsid w:val="10174B9B"/>
    <w:rsid w:val="10792FAC"/>
    <w:rsid w:val="1085386D"/>
    <w:rsid w:val="1117EE05"/>
    <w:rsid w:val="1124708E"/>
    <w:rsid w:val="11A31176"/>
    <w:rsid w:val="11CA295D"/>
    <w:rsid w:val="11E5F0FB"/>
    <w:rsid w:val="1294428B"/>
    <w:rsid w:val="12E1A844"/>
    <w:rsid w:val="1346B09E"/>
    <w:rsid w:val="13DCCD15"/>
    <w:rsid w:val="140533A7"/>
    <w:rsid w:val="144AF73C"/>
    <w:rsid w:val="147E7CEC"/>
    <w:rsid w:val="14A774E7"/>
    <w:rsid w:val="15E94352"/>
    <w:rsid w:val="162B9385"/>
    <w:rsid w:val="164D1283"/>
    <w:rsid w:val="16A6D4F3"/>
    <w:rsid w:val="173A1F76"/>
    <w:rsid w:val="18636447"/>
    <w:rsid w:val="18CB5C53"/>
    <w:rsid w:val="18CEB19F"/>
    <w:rsid w:val="18CF4D34"/>
    <w:rsid w:val="18E4FACF"/>
    <w:rsid w:val="1903287D"/>
    <w:rsid w:val="191DD8B1"/>
    <w:rsid w:val="19C91241"/>
    <w:rsid w:val="1A458009"/>
    <w:rsid w:val="1A860C6E"/>
    <w:rsid w:val="1ABB3EBA"/>
    <w:rsid w:val="1AE8CED8"/>
    <w:rsid w:val="1B49079F"/>
    <w:rsid w:val="1BAFA936"/>
    <w:rsid w:val="1BC9CDB2"/>
    <w:rsid w:val="1BFB18E6"/>
    <w:rsid w:val="1BFC3043"/>
    <w:rsid w:val="1C4A4519"/>
    <w:rsid w:val="1C730098"/>
    <w:rsid w:val="1CF557AB"/>
    <w:rsid w:val="1D96BAC5"/>
    <w:rsid w:val="1DCDB4D0"/>
    <w:rsid w:val="1E265C1A"/>
    <w:rsid w:val="1E331D02"/>
    <w:rsid w:val="1E366537"/>
    <w:rsid w:val="1E6E3DEE"/>
    <w:rsid w:val="1F51B119"/>
    <w:rsid w:val="1FBCA92F"/>
    <w:rsid w:val="2006BA2E"/>
    <w:rsid w:val="201DD288"/>
    <w:rsid w:val="20F50DE4"/>
    <w:rsid w:val="21127E45"/>
    <w:rsid w:val="211F10E2"/>
    <w:rsid w:val="2127323E"/>
    <w:rsid w:val="218AE0DF"/>
    <w:rsid w:val="225951D8"/>
    <w:rsid w:val="227323DD"/>
    <w:rsid w:val="22855850"/>
    <w:rsid w:val="229163F4"/>
    <w:rsid w:val="2294EF77"/>
    <w:rsid w:val="22AC524B"/>
    <w:rsid w:val="22CA011B"/>
    <w:rsid w:val="23C5B936"/>
    <w:rsid w:val="23E5CC03"/>
    <w:rsid w:val="241C33C5"/>
    <w:rsid w:val="243ABB25"/>
    <w:rsid w:val="245C9C05"/>
    <w:rsid w:val="24D4C710"/>
    <w:rsid w:val="24DDDD3C"/>
    <w:rsid w:val="2507D810"/>
    <w:rsid w:val="251C4E23"/>
    <w:rsid w:val="252223C8"/>
    <w:rsid w:val="25300F38"/>
    <w:rsid w:val="253A0BE8"/>
    <w:rsid w:val="2614C1A0"/>
    <w:rsid w:val="2683C78A"/>
    <w:rsid w:val="269EF11F"/>
    <w:rsid w:val="26AA068C"/>
    <w:rsid w:val="26F100D8"/>
    <w:rsid w:val="27D8003A"/>
    <w:rsid w:val="2832137A"/>
    <w:rsid w:val="2904FCEA"/>
    <w:rsid w:val="29093EB2"/>
    <w:rsid w:val="296E5988"/>
    <w:rsid w:val="2A46DBA6"/>
    <w:rsid w:val="2A4E4132"/>
    <w:rsid w:val="2A58CCBE"/>
    <w:rsid w:val="2A670657"/>
    <w:rsid w:val="2A83F545"/>
    <w:rsid w:val="2AF414B0"/>
    <w:rsid w:val="2BB1BC74"/>
    <w:rsid w:val="2BC7703C"/>
    <w:rsid w:val="2BD8567B"/>
    <w:rsid w:val="2C0F3731"/>
    <w:rsid w:val="2C2045D0"/>
    <w:rsid w:val="2C2D1906"/>
    <w:rsid w:val="2C661306"/>
    <w:rsid w:val="2CB66B23"/>
    <w:rsid w:val="2CF7C367"/>
    <w:rsid w:val="2D143570"/>
    <w:rsid w:val="2D2009FA"/>
    <w:rsid w:val="2E3100D2"/>
    <w:rsid w:val="2ECF9EE7"/>
    <w:rsid w:val="3010AA7C"/>
    <w:rsid w:val="30CFB955"/>
    <w:rsid w:val="3127619C"/>
    <w:rsid w:val="313E3159"/>
    <w:rsid w:val="315FD940"/>
    <w:rsid w:val="31702E4F"/>
    <w:rsid w:val="32F14AEF"/>
    <w:rsid w:val="33360C22"/>
    <w:rsid w:val="33BD5D9F"/>
    <w:rsid w:val="34524DD1"/>
    <w:rsid w:val="35074D65"/>
    <w:rsid w:val="35740A21"/>
    <w:rsid w:val="35D3F811"/>
    <w:rsid w:val="3627ADF0"/>
    <w:rsid w:val="363568DA"/>
    <w:rsid w:val="373868AD"/>
    <w:rsid w:val="382C87B1"/>
    <w:rsid w:val="3847109D"/>
    <w:rsid w:val="38653F57"/>
    <w:rsid w:val="387AE917"/>
    <w:rsid w:val="391216C1"/>
    <w:rsid w:val="3991EFFA"/>
    <w:rsid w:val="3994F8F7"/>
    <w:rsid w:val="39E05906"/>
    <w:rsid w:val="3A1BDAF0"/>
    <w:rsid w:val="3A2E2806"/>
    <w:rsid w:val="3A6F9D41"/>
    <w:rsid w:val="3A8C82A1"/>
    <w:rsid w:val="3AA89918"/>
    <w:rsid w:val="3B4F901F"/>
    <w:rsid w:val="3B9169D8"/>
    <w:rsid w:val="3B9DECA5"/>
    <w:rsid w:val="3BFA6190"/>
    <w:rsid w:val="3BFAA8B4"/>
    <w:rsid w:val="3CD0C65E"/>
    <w:rsid w:val="3D3034BB"/>
    <w:rsid w:val="3D35D4CB"/>
    <w:rsid w:val="3D4DFA44"/>
    <w:rsid w:val="3DE31977"/>
    <w:rsid w:val="3E15FE85"/>
    <w:rsid w:val="3E792DC5"/>
    <w:rsid w:val="3EA14BBE"/>
    <w:rsid w:val="3F1EE2A8"/>
    <w:rsid w:val="3FF2633C"/>
    <w:rsid w:val="3FF5D0F3"/>
    <w:rsid w:val="40248716"/>
    <w:rsid w:val="404AFE41"/>
    <w:rsid w:val="4090A652"/>
    <w:rsid w:val="40B631F2"/>
    <w:rsid w:val="414E9CD9"/>
    <w:rsid w:val="41BB8C0D"/>
    <w:rsid w:val="427E907D"/>
    <w:rsid w:val="429155CF"/>
    <w:rsid w:val="42968821"/>
    <w:rsid w:val="42DBA629"/>
    <w:rsid w:val="433BE27A"/>
    <w:rsid w:val="43509152"/>
    <w:rsid w:val="436EBD45"/>
    <w:rsid w:val="43C13610"/>
    <w:rsid w:val="43CB2C5F"/>
    <w:rsid w:val="43F82540"/>
    <w:rsid w:val="446F446D"/>
    <w:rsid w:val="44D9FDB7"/>
    <w:rsid w:val="453B00A9"/>
    <w:rsid w:val="462B8C8C"/>
    <w:rsid w:val="466E2623"/>
    <w:rsid w:val="46889F83"/>
    <w:rsid w:val="46ADD10B"/>
    <w:rsid w:val="46DC0547"/>
    <w:rsid w:val="47286DAF"/>
    <w:rsid w:val="486C1BFC"/>
    <w:rsid w:val="48797FB0"/>
    <w:rsid w:val="49376F49"/>
    <w:rsid w:val="4A70EBFE"/>
    <w:rsid w:val="4A7E89C5"/>
    <w:rsid w:val="4AF98A51"/>
    <w:rsid w:val="4BD01F24"/>
    <w:rsid w:val="4BFEEE02"/>
    <w:rsid w:val="4C35DF1E"/>
    <w:rsid w:val="4C92B5B5"/>
    <w:rsid w:val="4C99B0A8"/>
    <w:rsid w:val="4CB0D119"/>
    <w:rsid w:val="4D231B72"/>
    <w:rsid w:val="4D40C015"/>
    <w:rsid w:val="4D7F203C"/>
    <w:rsid w:val="4D87958A"/>
    <w:rsid w:val="4DB49E9F"/>
    <w:rsid w:val="4E1C0F59"/>
    <w:rsid w:val="4E3590FF"/>
    <w:rsid w:val="4E89592B"/>
    <w:rsid w:val="4E9BDA0A"/>
    <w:rsid w:val="4F527FDB"/>
    <w:rsid w:val="4F6399EF"/>
    <w:rsid w:val="4FD0B45A"/>
    <w:rsid w:val="5000965E"/>
    <w:rsid w:val="5093BA53"/>
    <w:rsid w:val="509D00CF"/>
    <w:rsid w:val="511BEC50"/>
    <w:rsid w:val="51F395FD"/>
    <w:rsid w:val="52290933"/>
    <w:rsid w:val="524A2952"/>
    <w:rsid w:val="5279E269"/>
    <w:rsid w:val="535AC595"/>
    <w:rsid w:val="53961AD6"/>
    <w:rsid w:val="544A5CBC"/>
    <w:rsid w:val="54A60613"/>
    <w:rsid w:val="54BC43D1"/>
    <w:rsid w:val="55481794"/>
    <w:rsid w:val="5572215A"/>
    <w:rsid w:val="55E3BC94"/>
    <w:rsid w:val="560BF71A"/>
    <w:rsid w:val="568F9509"/>
    <w:rsid w:val="573D54EF"/>
    <w:rsid w:val="574CDB33"/>
    <w:rsid w:val="583F9E57"/>
    <w:rsid w:val="58478410"/>
    <w:rsid w:val="58B1DD9E"/>
    <w:rsid w:val="5966338E"/>
    <w:rsid w:val="59F5D61D"/>
    <w:rsid w:val="5ABF97B8"/>
    <w:rsid w:val="5AC24FA7"/>
    <w:rsid w:val="5AC5EC65"/>
    <w:rsid w:val="5B4274C6"/>
    <w:rsid w:val="5B576116"/>
    <w:rsid w:val="5B5D9152"/>
    <w:rsid w:val="5C1FBA07"/>
    <w:rsid w:val="5C2BD681"/>
    <w:rsid w:val="5D14ED30"/>
    <w:rsid w:val="5D5EB454"/>
    <w:rsid w:val="5DD18573"/>
    <w:rsid w:val="5E856162"/>
    <w:rsid w:val="5EF6584F"/>
    <w:rsid w:val="5F0A89CD"/>
    <w:rsid w:val="5F5DE68E"/>
    <w:rsid w:val="5F9BBA3F"/>
    <w:rsid w:val="5FAD8D37"/>
    <w:rsid w:val="5FBE23F2"/>
    <w:rsid w:val="5FE684C5"/>
    <w:rsid w:val="6058CBB2"/>
    <w:rsid w:val="608F8679"/>
    <w:rsid w:val="609BD53E"/>
    <w:rsid w:val="60A56B02"/>
    <w:rsid w:val="612F1D57"/>
    <w:rsid w:val="61C598BE"/>
    <w:rsid w:val="61FDF0DA"/>
    <w:rsid w:val="62768DCB"/>
    <w:rsid w:val="631EC067"/>
    <w:rsid w:val="63636E53"/>
    <w:rsid w:val="63D13EC4"/>
    <w:rsid w:val="63DA6051"/>
    <w:rsid w:val="640DE7A3"/>
    <w:rsid w:val="64D767C2"/>
    <w:rsid w:val="656327F9"/>
    <w:rsid w:val="6568229E"/>
    <w:rsid w:val="6585BE45"/>
    <w:rsid w:val="65A487DC"/>
    <w:rsid w:val="65C6BD10"/>
    <w:rsid w:val="66477CB5"/>
    <w:rsid w:val="66A4C3C7"/>
    <w:rsid w:val="66B0BFE5"/>
    <w:rsid w:val="66C1CF67"/>
    <w:rsid w:val="6777CAA8"/>
    <w:rsid w:val="678A86DE"/>
    <w:rsid w:val="67EBD255"/>
    <w:rsid w:val="68084217"/>
    <w:rsid w:val="6920D860"/>
    <w:rsid w:val="6957CBFB"/>
    <w:rsid w:val="6971FD57"/>
    <w:rsid w:val="698B4FA7"/>
    <w:rsid w:val="69EE46CB"/>
    <w:rsid w:val="69FCF163"/>
    <w:rsid w:val="6A06927A"/>
    <w:rsid w:val="6ACFCC5E"/>
    <w:rsid w:val="6AEC5372"/>
    <w:rsid w:val="6B1BE11E"/>
    <w:rsid w:val="6B6ED336"/>
    <w:rsid w:val="6B9BCB16"/>
    <w:rsid w:val="6BA5AE8E"/>
    <w:rsid w:val="6C47460D"/>
    <w:rsid w:val="6C6D12F9"/>
    <w:rsid w:val="6CFFB445"/>
    <w:rsid w:val="6D902FA7"/>
    <w:rsid w:val="6E7D06BB"/>
    <w:rsid w:val="6F183B0A"/>
    <w:rsid w:val="6F475A46"/>
    <w:rsid w:val="6F6AB89A"/>
    <w:rsid w:val="6F910A3B"/>
    <w:rsid w:val="6FDF7413"/>
    <w:rsid w:val="6FF25D65"/>
    <w:rsid w:val="70084C5A"/>
    <w:rsid w:val="703913A2"/>
    <w:rsid w:val="704F1DEC"/>
    <w:rsid w:val="708FB4EA"/>
    <w:rsid w:val="709AD358"/>
    <w:rsid w:val="70B246C5"/>
    <w:rsid w:val="70B56BFF"/>
    <w:rsid w:val="70ECE4CD"/>
    <w:rsid w:val="712B6E00"/>
    <w:rsid w:val="712F373E"/>
    <w:rsid w:val="715E3F0C"/>
    <w:rsid w:val="718C4AA7"/>
    <w:rsid w:val="71DE51C6"/>
    <w:rsid w:val="71E38424"/>
    <w:rsid w:val="723424A8"/>
    <w:rsid w:val="72D38AEF"/>
    <w:rsid w:val="73174030"/>
    <w:rsid w:val="732A6A58"/>
    <w:rsid w:val="739ED963"/>
    <w:rsid w:val="73A7F73C"/>
    <w:rsid w:val="744C4990"/>
    <w:rsid w:val="751580D1"/>
    <w:rsid w:val="7526A998"/>
    <w:rsid w:val="755BE8A4"/>
    <w:rsid w:val="757A6570"/>
    <w:rsid w:val="75974BF8"/>
    <w:rsid w:val="75C7EC00"/>
    <w:rsid w:val="7627ADEB"/>
    <w:rsid w:val="764F7AF9"/>
    <w:rsid w:val="76529FAE"/>
    <w:rsid w:val="770000F1"/>
    <w:rsid w:val="771381E4"/>
    <w:rsid w:val="7771CD9B"/>
    <w:rsid w:val="778DD9C3"/>
    <w:rsid w:val="77DD8499"/>
    <w:rsid w:val="782682DF"/>
    <w:rsid w:val="784CF283"/>
    <w:rsid w:val="785471E8"/>
    <w:rsid w:val="78576486"/>
    <w:rsid w:val="786A0882"/>
    <w:rsid w:val="78F4D5EB"/>
    <w:rsid w:val="79254A37"/>
    <w:rsid w:val="79CA729C"/>
    <w:rsid w:val="7A6D8D21"/>
    <w:rsid w:val="7ABB0DFF"/>
    <w:rsid w:val="7ACEA352"/>
    <w:rsid w:val="7B044543"/>
    <w:rsid w:val="7B0DF135"/>
    <w:rsid w:val="7B93C909"/>
    <w:rsid w:val="7C128FF1"/>
    <w:rsid w:val="7C270603"/>
    <w:rsid w:val="7C5992A8"/>
    <w:rsid w:val="7D735FF7"/>
    <w:rsid w:val="7D76BBB2"/>
    <w:rsid w:val="7D8E99CB"/>
    <w:rsid w:val="7E8CA0FF"/>
    <w:rsid w:val="7F4EDD95"/>
    <w:rsid w:val="7F74A0E9"/>
    <w:rsid w:val="7F98B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  <w14:docId w14:val="3F168BEE"/>
  <w15:docId w15:val="{16D49A4A-85CD-4FA3-B756-DF40F441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Otsikko1">
    <w:name w:val="heading 1"/>
    <w:basedOn w:val="Normaali"/>
    <w:next w:val="Normaali"/>
    <w:qFormat/>
    <w:rsid w:val="008F3EDA"/>
    <w:pPr>
      <w:keepNext/>
      <w:numPr>
        <w:numId w:val="10"/>
      </w:numPr>
      <w:spacing w:before="480" w:after="360"/>
      <w:outlineLvl w:val="0"/>
    </w:pPr>
    <w:rPr>
      <w:rFonts w:cs="Arial"/>
      <w:b/>
      <w:bCs/>
      <w:caps/>
      <w:sz w:val="28"/>
      <w:szCs w:val="32"/>
    </w:rPr>
  </w:style>
  <w:style w:type="paragraph" w:styleId="Otsikko2">
    <w:name w:val="heading 2"/>
    <w:basedOn w:val="Normaali"/>
    <w:next w:val="Normaali"/>
    <w:qFormat/>
    <w:rsid w:val="00D1111A"/>
    <w:pPr>
      <w:keepNext/>
      <w:numPr>
        <w:ilvl w:val="1"/>
        <w:numId w:val="10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Otsikko3">
    <w:name w:val="heading 3"/>
    <w:basedOn w:val="Normaali"/>
    <w:next w:val="Normaali"/>
    <w:qFormat/>
    <w:rsid w:val="00D1111A"/>
    <w:pPr>
      <w:keepNext/>
      <w:numPr>
        <w:ilvl w:val="2"/>
        <w:numId w:val="10"/>
      </w:numPr>
      <w:spacing w:before="240"/>
      <w:outlineLvl w:val="2"/>
    </w:pPr>
    <w:rPr>
      <w:rFonts w:cs="Arial"/>
      <w:b/>
      <w:bCs/>
      <w:szCs w:val="26"/>
    </w:rPr>
  </w:style>
  <w:style w:type="paragraph" w:styleId="Otsikko4">
    <w:name w:val="heading 4"/>
    <w:basedOn w:val="Normaali"/>
    <w:next w:val="Normaali"/>
    <w:link w:val="Otsikko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A1493A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link w:val="AlatunnisteChar"/>
    <w:uiPriority w:val="99"/>
    <w:rsid w:val="00A1493A"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rsid w:val="00A1493A"/>
  </w:style>
  <w:style w:type="paragraph" w:styleId="Sisluet1">
    <w:name w:val="toc 1"/>
    <w:basedOn w:val="Normaali"/>
    <w:next w:val="Normaali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Sisluet3">
    <w:name w:val="toc 3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Sisluet4">
    <w:name w:val="toc 4"/>
    <w:basedOn w:val="Normaali"/>
    <w:next w:val="Normaali"/>
    <w:autoRedefine/>
    <w:semiHidden/>
    <w:rsid w:val="00A1493A"/>
    <w:pPr>
      <w:ind w:left="720"/>
    </w:pPr>
  </w:style>
  <w:style w:type="paragraph" w:styleId="Sisluet5">
    <w:name w:val="toc 5"/>
    <w:basedOn w:val="Normaali"/>
    <w:next w:val="Normaali"/>
    <w:autoRedefine/>
    <w:semiHidden/>
    <w:rsid w:val="00A1493A"/>
    <w:pPr>
      <w:ind w:left="960"/>
    </w:pPr>
  </w:style>
  <w:style w:type="paragraph" w:styleId="Sisluet6">
    <w:name w:val="toc 6"/>
    <w:basedOn w:val="Normaali"/>
    <w:next w:val="Normaali"/>
    <w:autoRedefine/>
    <w:semiHidden/>
    <w:rsid w:val="00A1493A"/>
    <w:pPr>
      <w:ind w:left="1200"/>
    </w:pPr>
  </w:style>
  <w:style w:type="paragraph" w:styleId="Sisluet7">
    <w:name w:val="toc 7"/>
    <w:basedOn w:val="Normaali"/>
    <w:next w:val="Normaali"/>
    <w:autoRedefine/>
    <w:semiHidden/>
    <w:rsid w:val="00A1493A"/>
    <w:pPr>
      <w:ind w:left="1440"/>
    </w:pPr>
  </w:style>
  <w:style w:type="paragraph" w:styleId="Sisluet8">
    <w:name w:val="toc 8"/>
    <w:basedOn w:val="Normaali"/>
    <w:next w:val="Normaali"/>
    <w:autoRedefine/>
    <w:semiHidden/>
    <w:rsid w:val="00A1493A"/>
    <w:pPr>
      <w:ind w:left="1680"/>
    </w:pPr>
  </w:style>
  <w:style w:type="paragraph" w:styleId="Sisluet9">
    <w:name w:val="toc 9"/>
    <w:basedOn w:val="Normaali"/>
    <w:next w:val="Normaali"/>
    <w:autoRedefine/>
    <w:semiHidden/>
    <w:rsid w:val="00A1493A"/>
    <w:pPr>
      <w:ind w:left="1920"/>
    </w:pPr>
  </w:style>
  <w:style w:type="character" w:styleId="Hyperlinkki">
    <w:name w:val="Hyperlink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ali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Otsikko4Char">
    <w:name w:val="Otsikko 4 Char"/>
    <w:link w:val="Otsikko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ali"/>
    <w:next w:val="Kommentinteksti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AlatunnisteChar">
    <w:name w:val="Alatunniste Char"/>
    <w:link w:val="Alatunniste"/>
    <w:uiPriority w:val="99"/>
    <w:rsid w:val="00C26318"/>
    <w:rPr>
      <w:rFonts w:ascii="Arial" w:hAnsi="Arial"/>
      <w:sz w:val="24"/>
      <w:szCs w:val="24"/>
    </w:rPr>
  </w:style>
  <w:style w:type="paragraph" w:styleId="Leipteksti">
    <w:name w:val="Body Text"/>
    <w:basedOn w:val="Normaali"/>
    <w:link w:val="LeiptekstiChar"/>
    <w:rsid w:val="00C26318"/>
    <w:pPr>
      <w:spacing w:after="120"/>
    </w:pPr>
  </w:style>
  <w:style w:type="character" w:customStyle="1" w:styleId="LeiptekstiChar">
    <w:name w:val="Leipäteksti Char"/>
    <w:link w:val="Leipteksti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Otsikko1"/>
    <w:rsid w:val="00FE1CE8"/>
  </w:style>
  <w:style w:type="paragraph" w:customStyle="1" w:styleId="TyyliOtsikko1ArialNarrow14ptJlkeen0pt">
    <w:name w:val="Tyyli Otsikko 1 + Arial Narrow 14 pt Jälkeen:  0 pt"/>
    <w:basedOn w:val="Otsikko1"/>
    <w:rsid w:val="00740380"/>
    <w:pPr>
      <w:spacing w:after="0"/>
    </w:pPr>
    <w:rPr>
      <w:rFonts w:cs="Times New Roman"/>
      <w:szCs w:val="20"/>
    </w:rPr>
  </w:style>
  <w:style w:type="character" w:styleId="Kommentinviite">
    <w:name w:val="annotation reference"/>
    <w:rsid w:val="00F564BB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F564BB"/>
    <w:rPr>
      <w:sz w:val="20"/>
      <w:szCs w:val="20"/>
    </w:rPr>
  </w:style>
  <w:style w:type="character" w:customStyle="1" w:styleId="KommentintekstiChar">
    <w:name w:val="Kommentin teksti Char"/>
    <w:link w:val="Kommentinteksti"/>
    <w:rsid w:val="00F564BB"/>
    <w:rPr>
      <w:rFonts w:ascii="Arial" w:hAnsi="Arial"/>
    </w:rPr>
  </w:style>
  <w:style w:type="paragraph" w:styleId="Kommentinotsikko">
    <w:name w:val="annotation subject"/>
    <w:basedOn w:val="Kommentinteksti"/>
    <w:next w:val="Kommentinteksti"/>
    <w:link w:val="KommentinotsikkoChar"/>
    <w:rsid w:val="00F564BB"/>
    <w:rPr>
      <w:b/>
      <w:bCs/>
    </w:rPr>
  </w:style>
  <w:style w:type="character" w:customStyle="1" w:styleId="KommentinotsikkoChar">
    <w:name w:val="Kommentin otsikko Char"/>
    <w:link w:val="Kommentinotsikko"/>
    <w:rsid w:val="00F564BB"/>
    <w:rPr>
      <w:rFonts w:ascii="Arial" w:hAnsi="Arial"/>
      <w:b/>
      <w:bCs/>
    </w:rPr>
  </w:style>
  <w:style w:type="paragraph" w:styleId="Seliteteksti">
    <w:name w:val="Balloon Text"/>
    <w:basedOn w:val="Normaali"/>
    <w:link w:val="Seliteteksti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ali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ali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ali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aliWWW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aliWWW">
    <w:name w:val="Normal (Web)"/>
    <w:basedOn w:val="Normaali"/>
    <w:uiPriority w:val="99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ali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ali"/>
    <w:next w:val="Normaali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Loppuviitteenviite">
    <w:name w:val="endnote reference"/>
    <w:rsid w:val="00FE7ABB"/>
    <w:rPr>
      <w:vertAlign w:val="superscript"/>
    </w:rPr>
  </w:style>
  <w:style w:type="paragraph" w:customStyle="1" w:styleId="Inssitynliitteenloppuviite">
    <w:name w:val="Inssityön liitteen loppuviite"/>
    <w:basedOn w:val="Loppuviitteenteksti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Loppuviitteenteksti">
    <w:name w:val="endnote text"/>
    <w:basedOn w:val="Normaali"/>
    <w:link w:val="LoppuviitteentekstiChar"/>
    <w:rsid w:val="00FE7ABB"/>
    <w:pPr>
      <w:spacing w:line="240" w:lineRule="auto"/>
    </w:pPr>
    <w:rPr>
      <w:sz w:val="20"/>
      <w:szCs w:val="20"/>
    </w:rPr>
  </w:style>
  <w:style w:type="character" w:customStyle="1" w:styleId="LoppuviitteentekstiChar">
    <w:name w:val="Loppuviitteen teksti Char"/>
    <w:link w:val="Loppuviitteenteksti"/>
    <w:rsid w:val="00FE7ABB"/>
    <w:rPr>
      <w:rFonts w:ascii="Arial" w:hAnsi="Arial"/>
    </w:rPr>
  </w:style>
  <w:style w:type="paragraph" w:customStyle="1" w:styleId="Inssitynotsikko1">
    <w:name w:val="Inssityön otsikko 1"/>
    <w:basedOn w:val="Otsikko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spacing w:before="360" w:after="0"/>
    </w:pPr>
    <w:rPr>
      <w:sz w:val="28"/>
    </w:rPr>
  </w:style>
  <w:style w:type="paragraph" w:customStyle="1" w:styleId="Inssitynlhdemalli">
    <w:name w:val="Inssityön lähdemalli"/>
    <w:basedOn w:val="Normaali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vattuHyperlinkki">
    <w:name w:val="FollowedHyperlink"/>
    <w:rsid w:val="00FD73A7"/>
    <w:rPr>
      <w:color w:val="800080"/>
      <w:u w:val="single"/>
    </w:rPr>
  </w:style>
  <w:style w:type="table" w:styleId="TaulukkoRuudukko">
    <w:name w:val="Table Grid"/>
    <w:basedOn w:val="Normaalitaulukko"/>
    <w:uiPriority w:val="59"/>
    <w:rsid w:val="00DD2D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uettelokappale">
    <w:name w:val="List Paragraph"/>
    <w:basedOn w:val="Normaali"/>
    <w:uiPriority w:val="34"/>
    <w:qFormat/>
    <w:rsid w:val="00471C6C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qFormat/>
    <w:rsid w:val="00D1111A"/>
    <w:pPr>
      <w:keepNext/>
      <w:spacing w:after="480"/>
      <w:contextualSpacing/>
    </w:pPr>
    <w:rPr>
      <w:rFonts w:cs="Arial"/>
      <w:b/>
      <w:caps/>
      <w:spacing w:val="5"/>
      <w:kern w:val="28"/>
      <w:sz w:val="28"/>
      <w:szCs w:val="52"/>
    </w:rPr>
  </w:style>
  <w:style w:type="character" w:customStyle="1" w:styleId="OtsikkoChar">
    <w:name w:val="Otsikko Char"/>
    <w:link w:val="Otsikko"/>
    <w:rsid w:val="00D1111A"/>
    <w:rPr>
      <w:rFonts w:ascii="Arial" w:eastAsia="Times New Roman" w:hAnsi="Arial" w:cs="Arial"/>
      <w:b/>
      <w:caps/>
      <w:spacing w:val="5"/>
      <w:kern w:val="28"/>
      <w:sz w:val="28"/>
      <w:szCs w:val="52"/>
    </w:rPr>
  </w:style>
  <w:style w:type="character" w:customStyle="1" w:styleId="Otsikko5Char">
    <w:name w:val="Otsikko 5 Char"/>
    <w:link w:val="Otsikko5"/>
    <w:semiHidden/>
    <w:rsid w:val="00A025B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Otsikko6Char">
    <w:name w:val="Otsikko 6 Char"/>
    <w:link w:val="Otsikko6"/>
    <w:semiHidden/>
    <w:rsid w:val="00A025B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Otsikko7Char">
    <w:name w:val="Otsikko 7 Char"/>
    <w:link w:val="Otsikko7"/>
    <w:semiHidden/>
    <w:rsid w:val="00A025B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Otsikko8Char">
    <w:name w:val="Otsikko 8 Char"/>
    <w:link w:val="Otsikko8"/>
    <w:semiHidden/>
    <w:rsid w:val="00A025B8"/>
    <w:rPr>
      <w:rFonts w:ascii="Cambria" w:eastAsia="Times New Roman" w:hAnsi="Cambria" w:cs="Times New Roman"/>
      <w:color w:val="404040"/>
    </w:rPr>
  </w:style>
  <w:style w:type="character" w:customStyle="1" w:styleId="Otsikko9Char">
    <w:name w:val="Otsikko 9 Char"/>
    <w:link w:val="Otsikko9"/>
    <w:semiHidden/>
    <w:rsid w:val="00A025B8"/>
    <w:rPr>
      <w:rFonts w:ascii="Cambria" w:eastAsia="Times New Roman" w:hAnsi="Cambria" w:cs="Times New Roman"/>
      <w:i/>
      <w:iCs/>
      <w:color w:val="404040"/>
    </w:rPr>
  </w:style>
  <w:style w:type="paragraph" w:styleId="Eivli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Eivli"/>
    <w:qFormat/>
    <w:rsid w:val="00D1111A"/>
    <w:pPr>
      <w:spacing w:line="360" w:lineRule="auto"/>
    </w:pPr>
    <w:rPr>
      <w:b/>
    </w:rPr>
  </w:style>
  <w:style w:type="paragraph" w:styleId="Kuvaotsikko">
    <w:name w:val="caption"/>
    <w:basedOn w:val="Default"/>
    <w:next w:val="Normaali"/>
    <w:unhideWhenUsed/>
    <w:qFormat/>
    <w:rsid w:val="00536AB5"/>
    <w:pPr>
      <w:spacing w:line="360" w:lineRule="auto"/>
    </w:pPr>
    <w:rPr>
      <w:i/>
    </w:rPr>
  </w:style>
  <w:style w:type="paragraph" w:styleId="Lhdeluettelo">
    <w:name w:val="Bibliography"/>
    <w:basedOn w:val="Normaali"/>
    <w:next w:val="Normaali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YltunnisteChar">
    <w:name w:val="Ylätunniste Char"/>
    <w:link w:val="Yltunniste"/>
    <w:uiPriority w:val="99"/>
    <w:rsid w:val="002775E7"/>
    <w:rPr>
      <w:rFonts w:ascii="Arial" w:hAnsi="Arial"/>
      <w:sz w:val="24"/>
      <w:szCs w:val="24"/>
    </w:rPr>
  </w:style>
  <w:style w:type="character" w:styleId="Korostus">
    <w:name w:val="Emphasis"/>
    <w:qFormat/>
    <w:rsid w:val="00305DE1"/>
    <w:rPr>
      <w:i/>
      <w:iCs/>
    </w:rPr>
  </w:style>
  <w:style w:type="paragraph" w:customStyle="1" w:styleId="HeaderText">
    <w:name w:val="Header Text"/>
    <w:basedOn w:val="Yltunniste"/>
    <w:next w:val="Yltunniste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spacing w:val="-5"/>
      <w:sz w:val="12"/>
      <w:szCs w:val="20"/>
      <w:lang w:val="en-US" w:eastAsia="en-US"/>
    </w:rPr>
  </w:style>
  <w:style w:type="paragraph" w:customStyle="1" w:styleId="HeaderText2">
    <w:name w:val="Header Text2"/>
    <w:basedOn w:val="Yltunniste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caps/>
      <w:spacing w:val="-5"/>
      <w:sz w:val="15"/>
      <w:szCs w:val="20"/>
      <w:lang w:val="en-US" w:eastAsia="en-US"/>
    </w:rPr>
  </w:style>
  <w:style w:type="paragraph" w:styleId="Sisennettyleipteksti3">
    <w:name w:val="Body Text Indent 3"/>
    <w:basedOn w:val="Normaali"/>
    <w:link w:val="Sisennettyleipteksti3Char"/>
    <w:semiHidden/>
    <w:unhideWhenUsed/>
    <w:rsid w:val="000951AC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semiHidden/>
    <w:rsid w:val="000951AC"/>
    <w:rPr>
      <w:rFonts w:ascii="Arial" w:hAnsi="Arial"/>
      <w:sz w:val="16"/>
      <w:szCs w:val="16"/>
    </w:rPr>
  </w:style>
  <w:style w:type="paragraph" w:customStyle="1" w:styleId="TOCBase">
    <w:name w:val="TOC Base"/>
    <w:basedOn w:val="Normaali"/>
    <w:rsid w:val="000951AC"/>
    <w:pPr>
      <w:tabs>
        <w:tab w:val="right" w:leader="dot" w:pos="6480"/>
      </w:tabs>
      <w:spacing w:after="220" w:line="220" w:lineRule="atLeast"/>
      <w:jc w:val="both"/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B335D446F16944C82B1CB1CBD00C3B0" ma:contentTypeVersion="6" ma:contentTypeDescription="Luo uusi asiakirja." ma:contentTypeScope="" ma:versionID="9544b04ea7e4284fc8d71504096b5a72">
  <xsd:schema xmlns:xsd="http://www.w3.org/2001/XMLSchema" xmlns:xs="http://www.w3.org/2001/XMLSchema" xmlns:p="http://schemas.microsoft.com/office/2006/metadata/properties" xmlns:ns3="d2ea21ef-d732-42a9-89eb-d15ee4fb3a8c" targetNamespace="http://schemas.microsoft.com/office/2006/metadata/properties" ma:root="true" ma:fieldsID="f4c1790404d54f87dc4d7d604cb84c2b" ns3:_="">
    <xsd:import namespace="d2ea21ef-d732-42a9-89eb-d15ee4fb3a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a21ef-d732-42a9-89eb-d15ee4fb3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Sta15</b:Tag>
    <b:SourceType>Report</b:SourceType>
    <b:Guid>{CC616DA2-0368-48E1-A11A-47C3DBAC0902}</b:Guid>
    <b:Author>
      <b:Author>
        <b:NameList>
          <b:Person>
            <b:Last>Henkilökunta</b:Last>
          </b:Person>
        </b:NameList>
      </b:Author>
    </b:Author>
    <b:Title>Kiihtyvyysanturiprojektin projektisuunnitelma</b:Title>
    <b:Year>2015</b:Year>
    <b:RefOrder>1</b:RefOrder>
  </b:Source>
  <b:Source>
    <b:Tag>Hen15</b:Tag>
    <b:SourceType>Report</b:SourceType>
    <b:Guid>{2DA079B2-6C6B-4F06-837A-F85B938AF196}</b:Guid>
    <b:Author>
      <b:Author>
        <b:NameList>
          <b:Person>
            <b:Last>Henkilökunta</b:Last>
          </b:Person>
        </b:NameList>
      </b:Author>
    </b:Author>
    <b:Title>Kiihtyvyysanturiprojektin tuntikijanpito.</b: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E9AB77CF-0399-46E1-90FF-26466C429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EF4AE9-AB9E-4450-B991-9A4752E6664B}">
  <ds:schemaRefs>
    <ds:schemaRef ds:uri="http://schemas.microsoft.com/office/2006/documentManagement/types"/>
    <ds:schemaRef ds:uri="http://www.w3.org/XML/1998/namespace"/>
    <ds:schemaRef ds:uri="http://purl.org/dc/elements/1.1/"/>
    <ds:schemaRef ds:uri="d2ea21ef-d732-42a9-89eb-d15ee4fb3a8c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FB9B7F6-AF94-4D4A-8414-B6043825F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a21ef-d732-42a9-89eb-d15ee4fb3a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C5A590-D74F-4463-B881-07704237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0</TotalTime>
  <Pages>1</Pages>
  <Words>646</Words>
  <Characters>5236</Characters>
  <Application>Microsoft Office Word</Application>
  <DocSecurity>4</DocSecurity>
  <Lines>43</Lines>
  <Paragraphs>11</Paragraphs>
  <ScaleCrop>false</ScaleCrop>
  <Company>ratoli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subject/>
  <dc:creator>Heikki Ylipaavalniemi</dc:creator>
  <cp:keywords/>
  <cp:lastModifiedBy>Jussi Mehtälä</cp:lastModifiedBy>
  <cp:revision>16</cp:revision>
  <cp:lastPrinted>2011-09-20T09:38:00Z</cp:lastPrinted>
  <dcterms:created xsi:type="dcterms:W3CDTF">2020-02-26T19:48:00Z</dcterms:created>
  <dcterms:modified xsi:type="dcterms:W3CDTF">2020-02-26T10:04:00Z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0x0101000B335D446F16944C82B1CB1CBD00C3B0</vt:lpwstr>
  </property>
</Properties>
</file>